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5BF" w:rsidRPr="000B29B6" w:rsidRDefault="008E55BF" w:rsidP="000B29B6">
      <w:pPr>
        <w:widowControl/>
        <w:spacing w:before="100" w:beforeAutospacing="1" w:after="100" w:afterAutospacing="1"/>
        <w:jc w:val="center"/>
        <w:rPr>
          <w:rFonts w:ascii="宋体" w:cs="宋体"/>
          <w:color w:val="000000"/>
          <w:kern w:val="0"/>
          <w:sz w:val="29"/>
          <w:szCs w:val="29"/>
        </w:rPr>
      </w:pPr>
      <w:r w:rsidRPr="000B29B6">
        <w:rPr>
          <w:rFonts w:ascii="宋体" w:hAnsi="宋体" w:cs="宋体"/>
          <w:b/>
          <w:bCs/>
          <w:color w:val="000000"/>
          <w:kern w:val="0"/>
          <w:sz w:val="29"/>
          <w:szCs w:val="29"/>
        </w:rPr>
        <w:t>ACM</w:t>
      </w:r>
      <w:r w:rsidRPr="000B29B6">
        <w:rPr>
          <w:rFonts w:ascii="宋体" w:hAnsi="宋体" w:cs="宋体" w:hint="eastAsia"/>
          <w:b/>
          <w:bCs/>
          <w:color w:val="000000"/>
          <w:kern w:val="0"/>
          <w:sz w:val="29"/>
          <w:szCs w:val="29"/>
        </w:rPr>
        <w:t>小组内部预定函数</w:t>
      </w:r>
    </w:p>
    <w:p w:rsidR="008E55BF" w:rsidRPr="000B29B6" w:rsidRDefault="008E55BF" w:rsidP="000B29B6">
      <w:pPr>
        <w:widowControl/>
        <w:spacing w:before="100" w:beforeAutospacing="1" w:after="100" w:afterAutospacing="1"/>
        <w:jc w:val="right"/>
        <w:rPr>
          <w:rFonts w:ascii="宋体" w:cs="宋体"/>
          <w:color w:val="000000"/>
          <w:kern w:val="0"/>
          <w:sz w:val="18"/>
          <w:szCs w:val="18"/>
        </w:rPr>
      </w:pPr>
      <w:r w:rsidRPr="000B29B6">
        <w:rPr>
          <w:rFonts w:ascii="宋体" w:cs="宋体"/>
          <w:color w:val="666666"/>
          <w:kern w:val="0"/>
          <w:sz w:val="18"/>
          <w:szCs w:val="18"/>
        </w:rPr>
        <w:t>   </w:t>
      </w:r>
    </w:p>
    <w:tbl>
      <w:tblPr>
        <w:tblW w:w="5000" w:type="pct"/>
        <w:jc w:val="right"/>
        <w:tblCellSpacing w:w="45" w:type="dxa"/>
        <w:tblCellMar>
          <w:left w:w="0" w:type="dxa"/>
          <w:right w:w="0" w:type="dxa"/>
        </w:tblCellMar>
        <w:tblLook w:val="00A0"/>
      </w:tblPr>
      <w:tblGrid>
        <w:gridCol w:w="2144"/>
        <w:gridCol w:w="2099"/>
        <w:gridCol w:w="2099"/>
        <w:gridCol w:w="2144"/>
      </w:tblGrid>
      <w:tr w:rsidR="008E55BF" w:rsidRPr="002223AE" w:rsidTr="000B29B6">
        <w:trPr>
          <w:tblCellSpacing w:w="45" w:type="dxa"/>
          <w:jc w:val="right"/>
        </w:trPr>
        <w:tc>
          <w:tcPr>
            <w:tcW w:w="1250" w:type="pct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数学问题：</w:t>
            </w:r>
          </w:p>
        </w:tc>
        <w:tc>
          <w:tcPr>
            <w:tcW w:w="1250" w:type="pct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250" w:type="pct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250" w:type="pct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8E55BF" w:rsidRPr="002223AE" w:rsidTr="000B29B6">
        <w:trPr>
          <w:tblCellSpacing w:w="45" w:type="dxa"/>
          <w:jc w:val="right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hyperlink r:id="rId6" w:history="1">
              <w:r w:rsidRPr="000B29B6">
                <w:rPr>
                  <w:rFonts w:ascii="宋体" w:hAnsi="宋体" w:cs="宋体"/>
                  <w:color w:val="333333"/>
                  <w:kern w:val="0"/>
                  <w:sz w:val="18"/>
                  <w:szCs w:val="18"/>
                </w:rPr>
                <w:t>1.</w:t>
              </w:r>
              <w:r w:rsidRPr="000B29B6">
                <w:rPr>
                  <w:rFonts w:ascii="宋体" w:hAnsi="宋体" w:cs="宋体" w:hint="eastAsia"/>
                  <w:color w:val="333333"/>
                  <w:kern w:val="0"/>
                  <w:sz w:val="18"/>
                  <w:szCs w:val="18"/>
                </w:rPr>
                <w:t>精度计算</w:t>
              </w:r>
              <w:r w:rsidRPr="000B29B6">
                <w:rPr>
                  <w:rFonts w:ascii="宋体" w:hAnsi="宋体" w:cs="宋体"/>
                  <w:color w:val="333333"/>
                  <w:kern w:val="0"/>
                  <w:sz w:val="18"/>
                  <w:szCs w:val="18"/>
                </w:rPr>
                <w:t>——</w:t>
              </w:r>
              <w:r w:rsidRPr="000B29B6">
                <w:rPr>
                  <w:rFonts w:ascii="宋体" w:hAnsi="宋体" w:cs="宋体" w:hint="eastAsia"/>
                  <w:color w:val="333333"/>
                  <w:kern w:val="0"/>
                  <w:sz w:val="18"/>
                  <w:szCs w:val="18"/>
                </w:rPr>
                <w:t>大数阶乘</w:t>
              </w:r>
            </w:hyperlink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2.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精度计算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——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乘法（大数乘小数）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hyperlink r:id="rId7" w:history="1">
              <w:r w:rsidRPr="000B29B6">
                <w:rPr>
                  <w:rFonts w:ascii="宋体" w:hAnsi="宋体" w:cs="宋体"/>
                  <w:color w:val="333333"/>
                  <w:kern w:val="0"/>
                  <w:sz w:val="18"/>
                  <w:szCs w:val="18"/>
                </w:rPr>
                <w:t>3.</w:t>
              </w:r>
              <w:r w:rsidRPr="000B29B6">
                <w:rPr>
                  <w:rFonts w:ascii="宋体" w:hAnsi="宋体" w:cs="宋体" w:hint="eastAsia"/>
                  <w:color w:val="333333"/>
                  <w:kern w:val="0"/>
                  <w:sz w:val="18"/>
                  <w:szCs w:val="18"/>
                </w:rPr>
                <w:t>精度计算</w:t>
              </w:r>
              <w:r w:rsidRPr="000B29B6">
                <w:rPr>
                  <w:rFonts w:ascii="宋体" w:hAnsi="宋体" w:cs="宋体"/>
                  <w:color w:val="333333"/>
                  <w:kern w:val="0"/>
                  <w:sz w:val="18"/>
                  <w:szCs w:val="18"/>
                </w:rPr>
                <w:t>——</w:t>
              </w:r>
              <w:r w:rsidRPr="000B29B6">
                <w:rPr>
                  <w:rFonts w:ascii="宋体" w:hAnsi="宋体" w:cs="宋体" w:hint="eastAsia"/>
                  <w:color w:val="333333"/>
                  <w:kern w:val="0"/>
                  <w:sz w:val="18"/>
                  <w:szCs w:val="18"/>
                </w:rPr>
                <w:t>乘法（大数乘大数）</w:t>
              </w:r>
            </w:hyperlink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hyperlink r:id="rId8" w:history="1">
              <w:r w:rsidRPr="000B29B6">
                <w:rPr>
                  <w:rFonts w:ascii="宋体" w:hAnsi="宋体" w:cs="宋体"/>
                  <w:color w:val="333333"/>
                  <w:kern w:val="0"/>
                  <w:sz w:val="18"/>
                  <w:szCs w:val="18"/>
                </w:rPr>
                <w:t>4.</w:t>
              </w:r>
              <w:r w:rsidRPr="000B29B6">
                <w:rPr>
                  <w:rFonts w:ascii="宋体" w:hAnsi="宋体" w:cs="宋体" w:hint="eastAsia"/>
                  <w:color w:val="333333"/>
                  <w:kern w:val="0"/>
                  <w:sz w:val="18"/>
                  <w:szCs w:val="18"/>
                </w:rPr>
                <w:t>精度计算</w:t>
              </w:r>
              <w:r w:rsidRPr="000B29B6">
                <w:rPr>
                  <w:rFonts w:ascii="宋体" w:hAnsi="宋体" w:cs="宋体"/>
                  <w:color w:val="333333"/>
                  <w:kern w:val="0"/>
                  <w:sz w:val="18"/>
                  <w:szCs w:val="18"/>
                </w:rPr>
                <w:t>——</w:t>
              </w:r>
              <w:r w:rsidRPr="000B29B6">
                <w:rPr>
                  <w:rFonts w:ascii="宋体" w:hAnsi="宋体" w:cs="宋体" w:hint="eastAsia"/>
                  <w:color w:val="333333"/>
                  <w:kern w:val="0"/>
                  <w:sz w:val="18"/>
                  <w:szCs w:val="18"/>
                </w:rPr>
                <w:t>加法</w:t>
              </w:r>
            </w:hyperlink>
          </w:p>
        </w:tc>
      </w:tr>
      <w:tr w:rsidR="008E55BF" w:rsidRPr="002223AE" w:rsidTr="000B29B6">
        <w:trPr>
          <w:tblCellSpacing w:w="45" w:type="dxa"/>
          <w:jc w:val="right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hyperlink r:id="rId9" w:history="1">
              <w:r w:rsidRPr="000B29B6">
                <w:rPr>
                  <w:rFonts w:ascii="宋体" w:hAnsi="宋体" w:cs="宋体"/>
                  <w:color w:val="333333"/>
                  <w:kern w:val="0"/>
                  <w:sz w:val="18"/>
                  <w:szCs w:val="18"/>
                </w:rPr>
                <w:t>5.</w:t>
              </w:r>
              <w:r w:rsidRPr="000B29B6">
                <w:rPr>
                  <w:rFonts w:ascii="宋体" w:hAnsi="宋体" w:cs="宋体" w:hint="eastAsia"/>
                  <w:color w:val="333333"/>
                  <w:kern w:val="0"/>
                  <w:sz w:val="18"/>
                  <w:szCs w:val="18"/>
                </w:rPr>
                <w:t>精度计算</w:t>
              </w:r>
              <w:r w:rsidRPr="000B29B6">
                <w:rPr>
                  <w:rFonts w:ascii="宋体" w:hAnsi="宋体" w:cs="宋体"/>
                  <w:color w:val="333333"/>
                  <w:kern w:val="0"/>
                  <w:sz w:val="18"/>
                  <w:szCs w:val="18"/>
                </w:rPr>
                <w:t>——</w:t>
              </w:r>
              <w:r w:rsidRPr="000B29B6">
                <w:rPr>
                  <w:rFonts w:ascii="宋体" w:hAnsi="宋体" w:cs="宋体" w:hint="eastAsia"/>
                  <w:color w:val="333333"/>
                  <w:kern w:val="0"/>
                  <w:sz w:val="18"/>
                  <w:szCs w:val="18"/>
                </w:rPr>
                <w:t>减法</w:t>
              </w:r>
            </w:hyperlink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hyperlink r:id="rId10" w:history="1">
              <w:r w:rsidRPr="000B29B6">
                <w:rPr>
                  <w:rFonts w:ascii="宋体" w:hAnsi="宋体" w:cs="宋体"/>
                  <w:color w:val="333333"/>
                  <w:kern w:val="0"/>
                  <w:sz w:val="18"/>
                  <w:szCs w:val="18"/>
                </w:rPr>
                <w:t>6.</w:t>
              </w:r>
              <w:r w:rsidRPr="000B29B6">
                <w:rPr>
                  <w:rFonts w:ascii="宋体" w:hAnsi="宋体" w:cs="宋体" w:hint="eastAsia"/>
                  <w:color w:val="333333"/>
                  <w:kern w:val="0"/>
                  <w:sz w:val="18"/>
                  <w:szCs w:val="18"/>
                </w:rPr>
                <w:t>任意进制转换</w:t>
              </w:r>
            </w:hyperlink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hyperlink r:id="rId11" w:history="1">
              <w:r w:rsidRPr="000B29B6">
                <w:rPr>
                  <w:rFonts w:ascii="宋体" w:hAnsi="宋体" w:cs="宋体"/>
                  <w:color w:val="333333"/>
                  <w:kern w:val="0"/>
                  <w:sz w:val="18"/>
                  <w:szCs w:val="18"/>
                </w:rPr>
                <w:t>7.</w:t>
              </w:r>
              <w:r w:rsidRPr="000B29B6">
                <w:rPr>
                  <w:rFonts w:ascii="宋体" w:hAnsi="宋体" w:cs="宋体" w:hint="eastAsia"/>
                  <w:color w:val="333333"/>
                  <w:kern w:val="0"/>
                  <w:sz w:val="18"/>
                  <w:szCs w:val="18"/>
                </w:rPr>
                <w:t>最大公约数、最小公倍数</w:t>
              </w:r>
            </w:hyperlink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hyperlink r:id="rId12" w:history="1">
              <w:r w:rsidRPr="000B29B6">
                <w:rPr>
                  <w:rFonts w:ascii="宋体" w:hAnsi="宋体" w:cs="宋体"/>
                  <w:color w:val="333333"/>
                  <w:kern w:val="0"/>
                  <w:sz w:val="18"/>
                  <w:szCs w:val="18"/>
                </w:rPr>
                <w:t>8.</w:t>
              </w:r>
              <w:r w:rsidRPr="000B29B6">
                <w:rPr>
                  <w:rFonts w:ascii="宋体" w:hAnsi="宋体" w:cs="宋体" w:hint="eastAsia"/>
                  <w:color w:val="333333"/>
                  <w:kern w:val="0"/>
                  <w:sz w:val="18"/>
                  <w:szCs w:val="18"/>
                </w:rPr>
                <w:t>组合序列</w:t>
              </w:r>
            </w:hyperlink>
          </w:p>
        </w:tc>
      </w:tr>
      <w:tr w:rsidR="008E55BF" w:rsidRPr="002223AE" w:rsidTr="000B29B6">
        <w:trPr>
          <w:tblCellSpacing w:w="45" w:type="dxa"/>
          <w:jc w:val="right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hyperlink r:id="rId13" w:history="1">
              <w:r w:rsidRPr="000B29B6">
                <w:rPr>
                  <w:rFonts w:ascii="宋体" w:hAnsi="宋体" w:cs="宋体"/>
                  <w:color w:val="333333"/>
                  <w:kern w:val="0"/>
                  <w:sz w:val="18"/>
                  <w:szCs w:val="18"/>
                </w:rPr>
                <w:t>9.</w:t>
              </w:r>
              <w:r w:rsidRPr="000B29B6">
                <w:rPr>
                  <w:rFonts w:ascii="宋体" w:hAnsi="宋体" w:cs="宋体" w:hint="eastAsia"/>
                  <w:color w:val="333333"/>
                  <w:kern w:val="0"/>
                  <w:sz w:val="18"/>
                  <w:szCs w:val="18"/>
                </w:rPr>
                <w:t>快速傅立叶变换（</w:t>
              </w:r>
              <w:r w:rsidRPr="000B29B6">
                <w:rPr>
                  <w:rFonts w:ascii="宋体" w:hAnsi="宋体" w:cs="宋体"/>
                  <w:color w:val="333333"/>
                  <w:kern w:val="0"/>
                  <w:sz w:val="18"/>
                  <w:szCs w:val="18"/>
                </w:rPr>
                <w:t>FFT</w:t>
              </w:r>
              <w:r w:rsidRPr="000B29B6">
                <w:rPr>
                  <w:rFonts w:ascii="宋体" w:hAnsi="宋体" w:cs="宋体" w:hint="eastAsia"/>
                  <w:color w:val="333333"/>
                  <w:kern w:val="0"/>
                  <w:sz w:val="18"/>
                  <w:szCs w:val="18"/>
                </w:rPr>
                <w:t>）</w:t>
              </w:r>
              <w:r w:rsidRPr="000B29B6">
                <w:rPr>
                  <w:rFonts w:ascii="宋体" w:hAnsi="宋体" w:cs="宋体"/>
                  <w:color w:val="333333"/>
                  <w:kern w:val="0"/>
                  <w:sz w:val="18"/>
                  <w:szCs w:val="18"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hyperlink r:id="rId14" w:history="1">
              <w:r w:rsidRPr="000B29B6">
                <w:rPr>
                  <w:rFonts w:ascii="宋体" w:hAnsi="宋体" w:cs="宋体"/>
                  <w:color w:val="333333"/>
                  <w:kern w:val="0"/>
                  <w:sz w:val="18"/>
                  <w:szCs w:val="18"/>
                </w:rPr>
                <w:t>10.Ronberg</w:t>
              </w:r>
              <w:r w:rsidRPr="000B29B6">
                <w:rPr>
                  <w:rFonts w:ascii="宋体" w:hAnsi="宋体" w:cs="宋体" w:hint="eastAsia"/>
                  <w:color w:val="333333"/>
                  <w:kern w:val="0"/>
                  <w:sz w:val="18"/>
                  <w:szCs w:val="18"/>
                </w:rPr>
                <w:t>算法计算积分</w:t>
              </w:r>
            </w:hyperlink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hyperlink r:id="rId15" w:history="1">
              <w:r w:rsidRPr="000B29B6">
                <w:rPr>
                  <w:rFonts w:ascii="宋体" w:hAnsi="宋体" w:cs="宋体"/>
                  <w:color w:val="333333"/>
                  <w:kern w:val="0"/>
                  <w:sz w:val="18"/>
                  <w:szCs w:val="18"/>
                </w:rPr>
                <w:t>11.</w:t>
              </w:r>
              <w:r w:rsidRPr="000B29B6">
                <w:rPr>
                  <w:rFonts w:ascii="宋体" w:hAnsi="宋体" w:cs="宋体" w:hint="eastAsia"/>
                  <w:color w:val="333333"/>
                  <w:kern w:val="0"/>
                  <w:sz w:val="18"/>
                  <w:szCs w:val="18"/>
                </w:rPr>
                <w:t>行列式计算</w:t>
              </w:r>
            </w:hyperlink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hyperlink r:id="rId16" w:history="1">
              <w:r w:rsidRPr="000B29B6">
                <w:rPr>
                  <w:rFonts w:ascii="宋体" w:hAnsi="宋体" w:cs="宋体"/>
                  <w:color w:val="333333"/>
                  <w:kern w:val="0"/>
                  <w:sz w:val="18"/>
                  <w:szCs w:val="18"/>
                </w:rPr>
                <w:t>12.</w:t>
              </w:r>
              <w:r w:rsidRPr="000B29B6">
                <w:rPr>
                  <w:rFonts w:ascii="宋体" w:hAnsi="宋体" w:cs="宋体" w:hint="eastAsia"/>
                  <w:color w:val="333333"/>
                  <w:kern w:val="0"/>
                  <w:sz w:val="18"/>
                  <w:szCs w:val="18"/>
                </w:rPr>
                <w:t>求排列组合数</w:t>
              </w:r>
            </w:hyperlink>
          </w:p>
        </w:tc>
      </w:tr>
      <w:tr w:rsidR="008E55BF" w:rsidRPr="002223AE" w:rsidTr="000B29B6">
        <w:trPr>
          <w:tblCellSpacing w:w="45" w:type="dxa"/>
          <w:jc w:val="right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8E55BF" w:rsidRPr="002223AE" w:rsidTr="000B29B6">
        <w:trPr>
          <w:tblCellSpacing w:w="45" w:type="dxa"/>
          <w:jc w:val="right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字符串处理：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8E55BF" w:rsidRPr="002223AE" w:rsidTr="000B29B6">
        <w:trPr>
          <w:tblCellSpacing w:w="45" w:type="dxa"/>
          <w:jc w:val="right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hyperlink r:id="rId17" w:history="1">
              <w:r w:rsidRPr="000B29B6">
                <w:rPr>
                  <w:rFonts w:ascii="宋体" w:hAnsi="宋体" w:cs="宋体"/>
                  <w:color w:val="333333"/>
                  <w:kern w:val="0"/>
                  <w:sz w:val="18"/>
                  <w:szCs w:val="18"/>
                </w:rPr>
                <w:t>1.</w:t>
              </w:r>
              <w:r w:rsidRPr="000B29B6">
                <w:rPr>
                  <w:rFonts w:ascii="宋体" w:hAnsi="宋体" w:cs="宋体" w:hint="eastAsia"/>
                  <w:color w:val="333333"/>
                  <w:kern w:val="0"/>
                  <w:sz w:val="18"/>
                  <w:szCs w:val="18"/>
                </w:rPr>
                <w:t>字符串替换</w:t>
              </w:r>
            </w:hyperlink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hyperlink r:id="rId18" w:history="1">
              <w:r w:rsidRPr="000B29B6">
                <w:rPr>
                  <w:rFonts w:ascii="宋体" w:hAnsi="宋体" w:cs="宋体"/>
                  <w:color w:val="333333"/>
                  <w:kern w:val="0"/>
                  <w:sz w:val="18"/>
                  <w:szCs w:val="18"/>
                </w:rPr>
                <w:t>2.</w:t>
              </w:r>
              <w:r w:rsidRPr="000B29B6">
                <w:rPr>
                  <w:rFonts w:ascii="宋体" w:hAnsi="宋体" w:cs="宋体" w:hint="eastAsia"/>
                  <w:color w:val="333333"/>
                  <w:kern w:val="0"/>
                  <w:sz w:val="18"/>
                  <w:szCs w:val="18"/>
                </w:rPr>
                <w:t>字符串查找</w:t>
              </w:r>
            </w:hyperlink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hyperlink r:id="rId19" w:history="1">
              <w:r w:rsidRPr="000B29B6">
                <w:rPr>
                  <w:rFonts w:ascii="宋体" w:hAnsi="宋体" w:cs="宋体"/>
                  <w:color w:val="333333"/>
                  <w:kern w:val="0"/>
                  <w:sz w:val="18"/>
                  <w:szCs w:val="18"/>
                </w:rPr>
                <w:t>3.</w:t>
              </w:r>
              <w:r w:rsidRPr="000B29B6">
                <w:rPr>
                  <w:rFonts w:ascii="宋体" w:hAnsi="宋体" w:cs="宋体" w:hint="eastAsia"/>
                  <w:color w:val="333333"/>
                  <w:kern w:val="0"/>
                  <w:sz w:val="18"/>
                  <w:szCs w:val="18"/>
                </w:rPr>
                <w:t>字符串截取</w:t>
              </w:r>
            </w:hyperlink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8E55BF" w:rsidRPr="002223AE" w:rsidTr="000B29B6">
        <w:trPr>
          <w:tblCellSpacing w:w="45" w:type="dxa"/>
          <w:jc w:val="right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8E55BF" w:rsidRPr="002223AE" w:rsidTr="000B29B6">
        <w:trPr>
          <w:tblCellSpacing w:w="45" w:type="dxa"/>
          <w:jc w:val="right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计算几何：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8E55BF" w:rsidRPr="002223AE" w:rsidTr="000B29B6">
        <w:trPr>
          <w:tblCellSpacing w:w="45" w:type="dxa"/>
          <w:jc w:val="right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hyperlink r:id="rId20" w:history="1">
              <w:r w:rsidRPr="000B29B6">
                <w:rPr>
                  <w:rFonts w:ascii="宋体" w:hAnsi="宋体" w:cs="宋体"/>
                  <w:color w:val="333333"/>
                  <w:kern w:val="0"/>
                  <w:sz w:val="18"/>
                  <w:szCs w:val="18"/>
                </w:rPr>
                <w:t>1.</w:t>
              </w:r>
              <w:r w:rsidRPr="000B29B6">
                <w:rPr>
                  <w:rFonts w:ascii="宋体" w:hAnsi="宋体" w:cs="宋体" w:hint="eastAsia"/>
                  <w:color w:val="333333"/>
                  <w:kern w:val="0"/>
                  <w:sz w:val="18"/>
                  <w:szCs w:val="18"/>
                </w:rPr>
                <w:t>叉乘法求任意多边形面积</w:t>
              </w:r>
            </w:hyperlink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hyperlink r:id="rId21" w:history="1">
              <w:r w:rsidRPr="000B29B6">
                <w:rPr>
                  <w:rFonts w:ascii="宋体" w:hAnsi="宋体" w:cs="宋体"/>
                  <w:color w:val="333333"/>
                  <w:kern w:val="0"/>
                  <w:sz w:val="18"/>
                  <w:szCs w:val="18"/>
                </w:rPr>
                <w:t>2.</w:t>
              </w:r>
              <w:r w:rsidRPr="000B29B6">
                <w:rPr>
                  <w:rFonts w:ascii="宋体" w:hAnsi="宋体" w:cs="宋体" w:hint="eastAsia"/>
                  <w:color w:val="333333"/>
                  <w:kern w:val="0"/>
                  <w:sz w:val="18"/>
                  <w:szCs w:val="18"/>
                </w:rPr>
                <w:t>求三角形面积</w:t>
              </w:r>
            </w:hyperlink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hyperlink r:id="rId22" w:history="1">
              <w:r w:rsidRPr="000B29B6">
                <w:rPr>
                  <w:rFonts w:ascii="宋体" w:hAnsi="宋体" w:cs="宋体"/>
                  <w:color w:val="333333"/>
                  <w:kern w:val="0"/>
                  <w:sz w:val="18"/>
                  <w:szCs w:val="18"/>
                </w:rPr>
                <w:t>3.</w:t>
              </w:r>
              <w:r w:rsidRPr="000B29B6">
                <w:rPr>
                  <w:rFonts w:ascii="宋体" w:hAnsi="宋体" w:cs="宋体" w:hint="eastAsia"/>
                  <w:color w:val="333333"/>
                  <w:kern w:val="0"/>
                  <w:sz w:val="18"/>
                  <w:szCs w:val="18"/>
                </w:rPr>
                <w:t>两矢量间角度</w:t>
              </w:r>
            </w:hyperlink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hyperlink r:id="rId23" w:history="1">
              <w:r w:rsidRPr="000B29B6">
                <w:rPr>
                  <w:rFonts w:ascii="宋体" w:hAnsi="宋体" w:cs="宋体"/>
                  <w:color w:val="333333"/>
                  <w:kern w:val="0"/>
                  <w:sz w:val="18"/>
                  <w:szCs w:val="18"/>
                </w:rPr>
                <w:t>4.</w:t>
              </w:r>
              <w:r w:rsidRPr="000B29B6">
                <w:rPr>
                  <w:rFonts w:ascii="宋体" w:hAnsi="宋体" w:cs="宋体" w:hint="eastAsia"/>
                  <w:color w:val="333333"/>
                  <w:kern w:val="0"/>
                  <w:sz w:val="18"/>
                  <w:szCs w:val="18"/>
                </w:rPr>
                <w:t>两点距离（</w:t>
              </w:r>
              <w:r w:rsidRPr="000B29B6">
                <w:rPr>
                  <w:rFonts w:ascii="宋体" w:hAnsi="宋体" w:cs="宋体"/>
                  <w:color w:val="333333"/>
                  <w:kern w:val="0"/>
                  <w:sz w:val="18"/>
                  <w:szCs w:val="18"/>
                </w:rPr>
                <w:t>2D</w:t>
              </w:r>
              <w:r w:rsidRPr="000B29B6">
                <w:rPr>
                  <w:rFonts w:ascii="宋体" w:hAnsi="宋体" w:cs="宋体" w:hint="eastAsia"/>
                  <w:color w:val="333333"/>
                  <w:kern w:val="0"/>
                  <w:sz w:val="18"/>
                  <w:szCs w:val="18"/>
                </w:rPr>
                <w:t>、</w:t>
              </w:r>
              <w:r w:rsidRPr="000B29B6">
                <w:rPr>
                  <w:rFonts w:ascii="宋体" w:hAnsi="宋体" w:cs="宋体"/>
                  <w:color w:val="333333"/>
                  <w:kern w:val="0"/>
                  <w:sz w:val="18"/>
                  <w:szCs w:val="18"/>
                </w:rPr>
                <w:t>3D</w:t>
              </w:r>
              <w:r w:rsidRPr="000B29B6">
                <w:rPr>
                  <w:rFonts w:ascii="宋体" w:hAnsi="宋体" w:cs="宋体" w:hint="eastAsia"/>
                  <w:color w:val="333333"/>
                  <w:kern w:val="0"/>
                  <w:sz w:val="18"/>
                  <w:szCs w:val="18"/>
                </w:rPr>
                <w:t>）</w:t>
              </w:r>
            </w:hyperlink>
          </w:p>
        </w:tc>
      </w:tr>
      <w:tr w:rsidR="008E55BF" w:rsidRPr="002223AE" w:rsidTr="000B29B6">
        <w:trPr>
          <w:tblCellSpacing w:w="45" w:type="dxa"/>
          <w:jc w:val="right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hyperlink r:id="rId24" w:history="1">
              <w:r w:rsidRPr="000B29B6">
                <w:rPr>
                  <w:rFonts w:ascii="宋体" w:hAnsi="宋体" w:cs="宋体"/>
                  <w:color w:val="333333"/>
                  <w:kern w:val="0"/>
                  <w:sz w:val="18"/>
                  <w:szCs w:val="18"/>
                </w:rPr>
                <w:t>5.</w:t>
              </w:r>
              <w:r w:rsidRPr="000B29B6">
                <w:rPr>
                  <w:rFonts w:ascii="宋体" w:hAnsi="宋体" w:cs="宋体" w:hint="eastAsia"/>
                  <w:color w:val="333333"/>
                  <w:kern w:val="0"/>
                  <w:sz w:val="18"/>
                  <w:szCs w:val="18"/>
                </w:rPr>
                <w:t>射向法判断点是否在多边形内部</w:t>
              </w:r>
            </w:hyperlink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hyperlink r:id="rId25" w:history="1">
              <w:r w:rsidRPr="000B29B6">
                <w:rPr>
                  <w:rFonts w:ascii="宋体" w:hAnsi="宋体" w:cs="宋体"/>
                  <w:color w:val="333333"/>
                  <w:kern w:val="0"/>
                  <w:sz w:val="18"/>
                  <w:szCs w:val="18"/>
                </w:rPr>
                <w:t>6.</w:t>
              </w:r>
              <w:r w:rsidRPr="000B29B6">
                <w:rPr>
                  <w:rFonts w:ascii="宋体" w:hAnsi="宋体" w:cs="宋体" w:hint="eastAsia"/>
                  <w:color w:val="333333"/>
                  <w:kern w:val="0"/>
                  <w:sz w:val="18"/>
                  <w:szCs w:val="18"/>
                </w:rPr>
                <w:t>判断点是否在线段上</w:t>
              </w:r>
            </w:hyperlink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hyperlink r:id="rId26" w:history="1">
              <w:r w:rsidRPr="000B29B6">
                <w:rPr>
                  <w:rFonts w:ascii="宋体" w:hAnsi="宋体" w:cs="宋体"/>
                  <w:color w:val="333333"/>
                  <w:kern w:val="0"/>
                  <w:sz w:val="18"/>
                  <w:szCs w:val="18"/>
                </w:rPr>
                <w:t>7.</w:t>
              </w:r>
              <w:r w:rsidRPr="000B29B6">
                <w:rPr>
                  <w:rFonts w:ascii="宋体" w:hAnsi="宋体" w:cs="宋体" w:hint="eastAsia"/>
                  <w:color w:val="333333"/>
                  <w:kern w:val="0"/>
                  <w:sz w:val="18"/>
                  <w:szCs w:val="18"/>
                </w:rPr>
                <w:t>判断两线段是否相交</w:t>
              </w:r>
            </w:hyperlink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hyperlink r:id="rId27" w:history="1">
              <w:r w:rsidRPr="000B29B6">
                <w:rPr>
                  <w:rFonts w:ascii="宋体" w:hAnsi="宋体" w:cs="宋体"/>
                  <w:color w:val="333333"/>
                  <w:kern w:val="0"/>
                  <w:sz w:val="18"/>
                  <w:szCs w:val="18"/>
                </w:rPr>
                <w:t>8.</w:t>
              </w:r>
              <w:r w:rsidRPr="000B29B6">
                <w:rPr>
                  <w:rFonts w:ascii="宋体" w:hAnsi="宋体" w:cs="宋体" w:hint="eastAsia"/>
                  <w:color w:val="333333"/>
                  <w:kern w:val="0"/>
                  <w:sz w:val="18"/>
                  <w:szCs w:val="18"/>
                </w:rPr>
                <w:t>判断线段与直线是否相交</w:t>
              </w:r>
            </w:hyperlink>
          </w:p>
        </w:tc>
      </w:tr>
      <w:tr w:rsidR="008E55BF" w:rsidRPr="002223AE" w:rsidTr="000B29B6">
        <w:trPr>
          <w:tblCellSpacing w:w="45" w:type="dxa"/>
          <w:jc w:val="right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hyperlink r:id="rId28" w:history="1">
              <w:r w:rsidRPr="000B29B6">
                <w:rPr>
                  <w:rFonts w:ascii="宋体" w:hAnsi="宋体" w:cs="宋体"/>
                  <w:color w:val="333333"/>
                  <w:kern w:val="0"/>
                  <w:sz w:val="18"/>
                  <w:szCs w:val="18"/>
                </w:rPr>
                <w:t>9.</w:t>
              </w:r>
              <w:r w:rsidRPr="000B29B6">
                <w:rPr>
                  <w:rFonts w:ascii="宋体" w:hAnsi="宋体" w:cs="宋体" w:hint="eastAsia"/>
                  <w:color w:val="333333"/>
                  <w:kern w:val="0"/>
                  <w:sz w:val="18"/>
                  <w:szCs w:val="18"/>
                </w:rPr>
                <w:t>点到线段最短距离</w:t>
              </w:r>
            </w:hyperlink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hyperlink r:id="rId29" w:history="1">
              <w:r w:rsidRPr="000B29B6">
                <w:rPr>
                  <w:rFonts w:ascii="宋体" w:hAnsi="宋体" w:cs="宋体"/>
                  <w:color w:val="333333"/>
                  <w:kern w:val="0"/>
                  <w:sz w:val="18"/>
                  <w:szCs w:val="18"/>
                </w:rPr>
                <w:t>10.</w:t>
              </w:r>
              <w:r w:rsidRPr="000B29B6">
                <w:rPr>
                  <w:rFonts w:ascii="宋体" w:hAnsi="宋体" w:cs="宋体" w:hint="eastAsia"/>
                  <w:color w:val="333333"/>
                  <w:kern w:val="0"/>
                  <w:sz w:val="18"/>
                  <w:szCs w:val="18"/>
                </w:rPr>
                <w:t>求两直线的交点</w:t>
              </w:r>
            </w:hyperlink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hyperlink r:id="rId30" w:history="1">
              <w:r w:rsidRPr="000B29B6">
                <w:rPr>
                  <w:rFonts w:ascii="宋体" w:hAnsi="宋体" w:cs="宋体"/>
                  <w:color w:val="333333"/>
                  <w:kern w:val="0"/>
                  <w:sz w:val="18"/>
                  <w:szCs w:val="18"/>
                </w:rPr>
                <w:t>11.</w:t>
              </w:r>
              <w:r w:rsidRPr="000B29B6">
                <w:rPr>
                  <w:rFonts w:ascii="宋体" w:hAnsi="宋体" w:cs="宋体" w:hint="eastAsia"/>
                  <w:color w:val="333333"/>
                  <w:kern w:val="0"/>
                  <w:sz w:val="18"/>
                  <w:szCs w:val="18"/>
                </w:rPr>
                <w:t>判断一个封闭图形是凹集还是凸集</w:t>
              </w:r>
            </w:hyperlink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hyperlink r:id="rId31" w:history="1">
              <w:r w:rsidRPr="000B29B6">
                <w:rPr>
                  <w:rFonts w:ascii="宋体" w:hAnsi="宋体" w:cs="宋体"/>
                  <w:color w:val="333333"/>
                  <w:kern w:val="0"/>
                  <w:sz w:val="18"/>
                  <w:szCs w:val="18"/>
                </w:rPr>
                <w:t>12.Graham</w:t>
              </w:r>
              <w:r w:rsidRPr="000B29B6">
                <w:rPr>
                  <w:rFonts w:ascii="宋体" w:hAnsi="宋体" w:cs="宋体" w:hint="eastAsia"/>
                  <w:color w:val="333333"/>
                  <w:kern w:val="0"/>
                  <w:sz w:val="18"/>
                  <w:szCs w:val="18"/>
                </w:rPr>
                <w:t>扫描法寻找凸包</w:t>
              </w:r>
            </w:hyperlink>
          </w:p>
        </w:tc>
      </w:tr>
      <w:tr w:rsidR="008E55BF" w:rsidRPr="002223AE" w:rsidTr="000B29B6">
        <w:trPr>
          <w:tblCellSpacing w:w="45" w:type="dxa"/>
          <w:jc w:val="right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8E55BF" w:rsidRPr="002223AE" w:rsidTr="000B29B6">
        <w:trPr>
          <w:tblCellSpacing w:w="45" w:type="dxa"/>
          <w:jc w:val="right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数论：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8E55BF" w:rsidRPr="002223AE" w:rsidTr="000B29B6">
        <w:trPr>
          <w:tblCellSpacing w:w="45" w:type="dxa"/>
          <w:jc w:val="right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hyperlink r:id="rId32" w:history="1">
              <w:r w:rsidRPr="000B29B6">
                <w:rPr>
                  <w:rFonts w:ascii="宋体" w:hAnsi="宋体" w:cs="宋体"/>
                  <w:color w:val="333333"/>
                  <w:kern w:val="0"/>
                  <w:sz w:val="18"/>
                  <w:szCs w:val="18"/>
                </w:rPr>
                <w:t>1.x</w:t>
              </w:r>
              <w:r w:rsidRPr="000B29B6">
                <w:rPr>
                  <w:rFonts w:ascii="宋体" w:hAnsi="宋体" w:cs="宋体" w:hint="eastAsia"/>
                  <w:color w:val="333333"/>
                  <w:kern w:val="0"/>
                  <w:sz w:val="18"/>
                  <w:szCs w:val="18"/>
                </w:rPr>
                <w:t>的二进制长度</w:t>
              </w:r>
            </w:hyperlink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hyperlink r:id="rId33" w:history="1">
              <w:r w:rsidRPr="000B29B6">
                <w:rPr>
                  <w:rFonts w:ascii="宋体" w:hAnsi="宋体" w:cs="宋体"/>
                  <w:color w:val="333333"/>
                  <w:kern w:val="0"/>
                  <w:sz w:val="18"/>
                  <w:szCs w:val="18"/>
                </w:rPr>
                <w:t>2.</w:t>
              </w:r>
              <w:r w:rsidRPr="000B29B6">
                <w:rPr>
                  <w:rFonts w:ascii="宋体" w:hAnsi="宋体" w:cs="宋体" w:hint="eastAsia"/>
                  <w:color w:val="333333"/>
                  <w:kern w:val="0"/>
                  <w:sz w:val="18"/>
                  <w:szCs w:val="18"/>
                </w:rPr>
                <w:t>返回</w:t>
              </w:r>
              <w:r w:rsidRPr="000B29B6">
                <w:rPr>
                  <w:rFonts w:ascii="宋体" w:hAnsi="宋体" w:cs="宋体"/>
                  <w:color w:val="333333"/>
                  <w:kern w:val="0"/>
                  <w:sz w:val="18"/>
                  <w:szCs w:val="18"/>
                </w:rPr>
                <w:t>x</w:t>
              </w:r>
              <w:r w:rsidRPr="000B29B6">
                <w:rPr>
                  <w:rFonts w:ascii="宋体" w:hAnsi="宋体" w:cs="宋体" w:hint="eastAsia"/>
                  <w:color w:val="333333"/>
                  <w:kern w:val="0"/>
                  <w:sz w:val="18"/>
                  <w:szCs w:val="18"/>
                </w:rPr>
                <w:t>的二进制表示中从低到高的第</w:t>
              </w:r>
              <w:r w:rsidRPr="000B29B6">
                <w:rPr>
                  <w:rFonts w:ascii="宋体" w:hAnsi="宋体" w:cs="宋体"/>
                  <w:color w:val="333333"/>
                  <w:kern w:val="0"/>
                  <w:sz w:val="18"/>
                  <w:szCs w:val="18"/>
                </w:rPr>
                <w:t>i</w:t>
              </w:r>
              <w:r w:rsidRPr="000B29B6">
                <w:rPr>
                  <w:rFonts w:ascii="宋体" w:hAnsi="宋体" w:cs="宋体" w:hint="eastAsia"/>
                  <w:color w:val="333333"/>
                  <w:kern w:val="0"/>
                  <w:sz w:val="18"/>
                  <w:szCs w:val="18"/>
                </w:rPr>
                <w:t>位</w:t>
              </w:r>
            </w:hyperlink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hyperlink r:id="rId34" w:history="1">
              <w:r w:rsidRPr="000B29B6">
                <w:rPr>
                  <w:rFonts w:ascii="宋体" w:hAnsi="宋体" w:cs="宋体"/>
                  <w:color w:val="333333"/>
                  <w:kern w:val="0"/>
                  <w:sz w:val="18"/>
                  <w:szCs w:val="18"/>
                </w:rPr>
                <w:t>3.</w:t>
              </w:r>
              <w:r w:rsidRPr="000B29B6">
                <w:rPr>
                  <w:rFonts w:ascii="宋体" w:hAnsi="宋体" w:cs="宋体" w:hint="eastAsia"/>
                  <w:color w:val="333333"/>
                  <w:kern w:val="0"/>
                  <w:sz w:val="18"/>
                  <w:szCs w:val="18"/>
                </w:rPr>
                <w:t>模取幂运算</w:t>
              </w:r>
            </w:hyperlink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hyperlink r:id="rId35" w:history="1">
              <w:r w:rsidRPr="000B29B6">
                <w:rPr>
                  <w:rFonts w:ascii="宋体" w:hAnsi="宋体" w:cs="宋体"/>
                  <w:color w:val="333333"/>
                  <w:kern w:val="0"/>
                  <w:sz w:val="18"/>
                  <w:szCs w:val="18"/>
                </w:rPr>
                <w:t>4.</w:t>
              </w:r>
              <w:r w:rsidRPr="000B29B6">
                <w:rPr>
                  <w:rFonts w:ascii="宋体" w:hAnsi="宋体" w:cs="宋体" w:hint="eastAsia"/>
                  <w:color w:val="333333"/>
                  <w:kern w:val="0"/>
                  <w:sz w:val="18"/>
                  <w:szCs w:val="18"/>
                </w:rPr>
                <w:t>求解模线性方程</w:t>
              </w:r>
            </w:hyperlink>
          </w:p>
        </w:tc>
      </w:tr>
      <w:tr w:rsidR="008E55BF" w:rsidRPr="002223AE" w:rsidTr="000B29B6">
        <w:trPr>
          <w:tblCellSpacing w:w="45" w:type="dxa"/>
          <w:jc w:val="right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hyperlink r:id="rId36" w:history="1">
              <w:r w:rsidRPr="000B29B6">
                <w:rPr>
                  <w:rFonts w:ascii="宋体" w:hAnsi="宋体" w:cs="宋体"/>
                  <w:color w:val="333333"/>
                  <w:kern w:val="0"/>
                  <w:sz w:val="18"/>
                  <w:szCs w:val="18"/>
                </w:rPr>
                <w:t>5.</w:t>
              </w:r>
              <w:r w:rsidRPr="000B29B6">
                <w:rPr>
                  <w:rFonts w:ascii="宋体" w:hAnsi="宋体" w:cs="宋体" w:hint="eastAsia"/>
                  <w:color w:val="333333"/>
                  <w:kern w:val="0"/>
                  <w:sz w:val="18"/>
                  <w:szCs w:val="18"/>
                </w:rPr>
                <w:t>求解模线性方程组</w:t>
              </w:r>
              <w:r w:rsidRPr="000B29B6">
                <w:rPr>
                  <w:rFonts w:ascii="宋体" w:hAnsi="宋体" w:cs="宋体"/>
                  <w:color w:val="333333"/>
                  <w:kern w:val="0"/>
                  <w:sz w:val="18"/>
                  <w:szCs w:val="18"/>
                </w:rPr>
                <w:t>(</w:t>
              </w:r>
              <w:r w:rsidRPr="000B29B6">
                <w:rPr>
                  <w:rFonts w:ascii="宋体" w:hAnsi="宋体" w:cs="宋体" w:hint="eastAsia"/>
                  <w:color w:val="333333"/>
                  <w:kern w:val="0"/>
                  <w:sz w:val="18"/>
                  <w:szCs w:val="18"/>
                </w:rPr>
                <w:t>中国余数定理</w:t>
              </w:r>
              <w:r w:rsidRPr="000B29B6">
                <w:rPr>
                  <w:rFonts w:ascii="宋体" w:hAnsi="宋体" w:cs="宋体"/>
                  <w:color w:val="333333"/>
                  <w:kern w:val="0"/>
                  <w:sz w:val="18"/>
                  <w:szCs w:val="18"/>
                </w:rPr>
                <w:t>)</w:t>
              </w:r>
            </w:hyperlink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hyperlink r:id="rId37" w:history="1">
              <w:r w:rsidRPr="000B29B6">
                <w:rPr>
                  <w:rFonts w:ascii="宋体" w:hAnsi="宋体" w:cs="宋体"/>
                  <w:color w:val="333333"/>
                  <w:kern w:val="0"/>
                  <w:sz w:val="18"/>
                  <w:szCs w:val="18"/>
                </w:rPr>
                <w:t>6.</w:t>
              </w:r>
              <w:r w:rsidRPr="000B29B6">
                <w:rPr>
                  <w:rFonts w:ascii="宋体" w:hAnsi="宋体" w:cs="宋体" w:hint="eastAsia"/>
                  <w:color w:val="333333"/>
                  <w:kern w:val="0"/>
                  <w:sz w:val="18"/>
                  <w:szCs w:val="18"/>
                </w:rPr>
                <w:t>筛法素数产生器</w:t>
              </w:r>
            </w:hyperlink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hyperlink r:id="rId38" w:history="1">
              <w:r w:rsidRPr="000B29B6">
                <w:rPr>
                  <w:rFonts w:ascii="宋体" w:hAnsi="宋体" w:cs="宋体"/>
                  <w:color w:val="333333"/>
                  <w:kern w:val="0"/>
                  <w:sz w:val="18"/>
                  <w:szCs w:val="18"/>
                </w:rPr>
                <w:t>7.</w:t>
              </w:r>
              <w:r w:rsidRPr="000B29B6">
                <w:rPr>
                  <w:rFonts w:ascii="宋体" w:hAnsi="宋体" w:cs="宋体" w:hint="eastAsia"/>
                  <w:color w:val="333333"/>
                  <w:kern w:val="0"/>
                  <w:sz w:val="18"/>
                  <w:szCs w:val="18"/>
                </w:rPr>
                <w:t>判断一个数是否素数</w:t>
              </w:r>
            </w:hyperlink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8E55BF" w:rsidRPr="002223AE" w:rsidTr="000B29B6">
        <w:trPr>
          <w:tblCellSpacing w:w="45" w:type="dxa"/>
          <w:jc w:val="right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8E55BF" w:rsidRPr="002223AE" w:rsidTr="000B29B6">
        <w:trPr>
          <w:tblCellSpacing w:w="45" w:type="dxa"/>
          <w:jc w:val="right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图论：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8E55BF" w:rsidRPr="002223AE" w:rsidTr="000B29B6">
        <w:trPr>
          <w:tblCellSpacing w:w="45" w:type="dxa"/>
          <w:jc w:val="right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hyperlink r:id="rId39" w:history="1">
              <w:r w:rsidRPr="000B29B6">
                <w:rPr>
                  <w:rFonts w:ascii="宋体" w:hAnsi="宋体" w:cs="宋体"/>
                  <w:color w:val="333333"/>
                  <w:kern w:val="0"/>
                  <w:sz w:val="18"/>
                  <w:szCs w:val="18"/>
                </w:rPr>
                <w:t>1.Prim</w:t>
              </w:r>
              <w:r w:rsidRPr="000B29B6">
                <w:rPr>
                  <w:rFonts w:ascii="宋体" w:hAnsi="宋体" w:cs="宋体" w:hint="eastAsia"/>
                  <w:color w:val="333333"/>
                  <w:kern w:val="0"/>
                  <w:sz w:val="18"/>
                  <w:szCs w:val="18"/>
                </w:rPr>
                <w:t>算法求最小生成树</w:t>
              </w:r>
            </w:hyperlink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hyperlink r:id="rId40" w:history="1">
              <w:r w:rsidRPr="000B29B6">
                <w:rPr>
                  <w:rFonts w:ascii="宋体" w:hAnsi="宋体" w:cs="宋体"/>
                  <w:color w:val="333333"/>
                  <w:kern w:val="0"/>
                  <w:sz w:val="18"/>
                  <w:szCs w:val="18"/>
                </w:rPr>
                <w:t>2.Dijkstra</w:t>
              </w:r>
              <w:r w:rsidRPr="000B29B6">
                <w:rPr>
                  <w:rFonts w:ascii="宋体" w:hAnsi="宋体" w:cs="宋体" w:hint="eastAsia"/>
                  <w:color w:val="333333"/>
                  <w:kern w:val="0"/>
                  <w:sz w:val="18"/>
                  <w:szCs w:val="18"/>
                </w:rPr>
                <w:t>算法求单源最短路径</w:t>
              </w:r>
            </w:hyperlink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hyperlink r:id="rId41" w:history="1">
              <w:r w:rsidRPr="000B29B6">
                <w:rPr>
                  <w:rFonts w:ascii="宋体" w:hAnsi="宋体" w:cs="宋体"/>
                  <w:color w:val="333333"/>
                  <w:kern w:val="0"/>
                  <w:sz w:val="18"/>
                  <w:szCs w:val="18"/>
                </w:rPr>
                <w:t>3.Bellman-ford</w:t>
              </w:r>
              <w:r w:rsidRPr="000B29B6">
                <w:rPr>
                  <w:rFonts w:ascii="宋体" w:hAnsi="宋体" w:cs="宋体" w:hint="eastAsia"/>
                  <w:color w:val="333333"/>
                  <w:kern w:val="0"/>
                  <w:sz w:val="18"/>
                  <w:szCs w:val="18"/>
                </w:rPr>
                <w:t>算法求单源最短路径</w:t>
              </w:r>
            </w:hyperlink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hyperlink r:id="rId42" w:history="1">
              <w:r w:rsidRPr="000B29B6">
                <w:rPr>
                  <w:rFonts w:ascii="宋体" w:hAnsi="宋体" w:cs="宋体"/>
                  <w:color w:val="333333"/>
                  <w:kern w:val="0"/>
                  <w:sz w:val="18"/>
                  <w:szCs w:val="18"/>
                </w:rPr>
                <w:t>4.Floyd</w:t>
              </w:r>
              <w:r w:rsidRPr="000B29B6">
                <w:rPr>
                  <w:rFonts w:ascii="宋体" w:hAnsi="宋体" w:cs="宋体" w:hint="eastAsia"/>
                  <w:color w:val="333333"/>
                  <w:kern w:val="0"/>
                  <w:sz w:val="18"/>
                  <w:szCs w:val="18"/>
                </w:rPr>
                <w:t>算法求每对节点间最短路径</w:t>
              </w:r>
            </w:hyperlink>
          </w:p>
        </w:tc>
      </w:tr>
      <w:tr w:rsidR="008E55BF" w:rsidRPr="002223AE" w:rsidTr="000B29B6">
        <w:trPr>
          <w:tblCellSpacing w:w="45" w:type="dxa"/>
          <w:jc w:val="right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8E55BF" w:rsidRPr="002223AE" w:rsidTr="000B29B6">
        <w:trPr>
          <w:tblCellSpacing w:w="45" w:type="dxa"/>
          <w:jc w:val="right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排序</w:t>
            </w:r>
            <w:r w:rsidRPr="000B29B6"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/</w:t>
            </w:r>
            <w:r w:rsidRPr="000B29B6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查找：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8E55BF" w:rsidRPr="002223AE" w:rsidTr="000B29B6">
        <w:trPr>
          <w:tblCellSpacing w:w="45" w:type="dxa"/>
          <w:jc w:val="right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hyperlink r:id="rId43" w:history="1">
              <w:r w:rsidRPr="000B29B6">
                <w:rPr>
                  <w:rFonts w:ascii="宋体" w:hAnsi="宋体" w:cs="宋体"/>
                  <w:color w:val="333333"/>
                  <w:kern w:val="0"/>
                  <w:sz w:val="18"/>
                  <w:szCs w:val="18"/>
                </w:rPr>
                <w:t>1.</w:t>
              </w:r>
              <w:r w:rsidRPr="000B29B6">
                <w:rPr>
                  <w:rFonts w:ascii="宋体" w:hAnsi="宋体" w:cs="宋体" w:hint="eastAsia"/>
                  <w:color w:val="333333"/>
                  <w:kern w:val="0"/>
                  <w:sz w:val="18"/>
                  <w:szCs w:val="18"/>
                </w:rPr>
                <w:t>快速排序</w:t>
              </w:r>
            </w:hyperlink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hyperlink r:id="rId44" w:history="1">
              <w:r w:rsidRPr="000B29B6">
                <w:rPr>
                  <w:rFonts w:ascii="宋体" w:hAnsi="宋体" w:cs="宋体"/>
                  <w:color w:val="333333"/>
                  <w:kern w:val="0"/>
                  <w:sz w:val="18"/>
                  <w:szCs w:val="18"/>
                </w:rPr>
                <w:t>2.</w:t>
              </w:r>
              <w:r w:rsidRPr="000B29B6">
                <w:rPr>
                  <w:rFonts w:ascii="宋体" w:hAnsi="宋体" w:cs="宋体" w:hint="eastAsia"/>
                  <w:color w:val="333333"/>
                  <w:kern w:val="0"/>
                  <w:sz w:val="18"/>
                  <w:szCs w:val="18"/>
                </w:rPr>
                <w:t>希尔排序</w:t>
              </w:r>
            </w:hyperlink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hyperlink r:id="rId45" w:history="1">
              <w:r w:rsidRPr="000B29B6">
                <w:rPr>
                  <w:rFonts w:ascii="宋体" w:hAnsi="宋体" w:cs="宋体"/>
                  <w:color w:val="333333"/>
                  <w:kern w:val="0"/>
                  <w:sz w:val="18"/>
                  <w:szCs w:val="18"/>
                </w:rPr>
                <w:t>3.</w:t>
              </w:r>
              <w:r w:rsidRPr="000B29B6">
                <w:rPr>
                  <w:rFonts w:ascii="宋体" w:hAnsi="宋体" w:cs="宋体" w:hint="eastAsia"/>
                  <w:color w:val="333333"/>
                  <w:kern w:val="0"/>
                  <w:sz w:val="18"/>
                  <w:szCs w:val="18"/>
                </w:rPr>
                <w:t>选择法排序</w:t>
              </w:r>
            </w:hyperlink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hyperlink r:id="rId46" w:history="1">
              <w:r w:rsidRPr="000B29B6">
                <w:rPr>
                  <w:rFonts w:ascii="宋体" w:hAnsi="宋体" w:cs="宋体"/>
                  <w:color w:val="333333"/>
                  <w:kern w:val="0"/>
                  <w:sz w:val="18"/>
                  <w:szCs w:val="18"/>
                </w:rPr>
                <w:t>4.</w:t>
              </w:r>
              <w:r w:rsidRPr="000B29B6">
                <w:rPr>
                  <w:rFonts w:ascii="宋体" w:hAnsi="宋体" w:cs="宋体" w:hint="eastAsia"/>
                  <w:color w:val="333333"/>
                  <w:kern w:val="0"/>
                  <w:sz w:val="18"/>
                  <w:szCs w:val="18"/>
                </w:rPr>
                <w:t>二分查找</w:t>
              </w:r>
            </w:hyperlink>
          </w:p>
        </w:tc>
      </w:tr>
      <w:tr w:rsidR="008E55BF" w:rsidRPr="002223AE" w:rsidTr="000B29B6">
        <w:trPr>
          <w:tblCellSpacing w:w="45" w:type="dxa"/>
          <w:jc w:val="right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8E55BF" w:rsidRPr="002223AE" w:rsidTr="000B29B6">
        <w:trPr>
          <w:tblCellSpacing w:w="45" w:type="dxa"/>
          <w:jc w:val="right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数据结构：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8E55BF" w:rsidRPr="002223AE" w:rsidTr="000B29B6">
        <w:trPr>
          <w:tblCellSpacing w:w="45" w:type="dxa"/>
          <w:jc w:val="right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hyperlink r:id="rId47" w:history="1">
              <w:r w:rsidRPr="000B29B6">
                <w:rPr>
                  <w:rFonts w:ascii="宋体" w:hAnsi="宋体" w:cs="宋体"/>
                  <w:color w:val="333333"/>
                  <w:kern w:val="0"/>
                  <w:sz w:val="18"/>
                  <w:szCs w:val="18"/>
                </w:rPr>
                <w:t>1.</w:t>
              </w:r>
              <w:r w:rsidRPr="000B29B6">
                <w:rPr>
                  <w:rFonts w:ascii="宋体" w:hAnsi="宋体" w:cs="宋体" w:hint="eastAsia"/>
                  <w:color w:val="333333"/>
                  <w:kern w:val="0"/>
                  <w:sz w:val="18"/>
                  <w:szCs w:val="18"/>
                </w:rPr>
                <w:t>顺序队列</w:t>
              </w:r>
            </w:hyperlink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hyperlink r:id="rId48" w:history="1">
              <w:r w:rsidRPr="000B29B6">
                <w:rPr>
                  <w:rFonts w:ascii="宋体" w:hAnsi="宋体" w:cs="宋体"/>
                  <w:color w:val="333333"/>
                  <w:kern w:val="0"/>
                  <w:sz w:val="18"/>
                  <w:szCs w:val="18"/>
                </w:rPr>
                <w:t>2.</w:t>
              </w:r>
              <w:r w:rsidRPr="000B29B6">
                <w:rPr>
                  <w:rFonts w:ascii="宋体" w:hAnsi="宋体" w:cs="宋体" w:hint="eastAsia"/>
                  <w:color w:val="333333"/>
                  <w:kern w:val="0"/>
                  <w:sz w:val="18"/>
                  <w:szCs w:val="18"/>
                </w:rPr>
                <w:t>顺序栈</w:t>
              </w:r>
            </w:hyperlink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hyperlink r:id="rId49" w:history="1">
              <w:r w:rsidRPr="000B29B6">
                <w:rPr>
                  <w:rFonts w:ascii="宋体" w:hAnsi="宋体" w:cs="宋体"/>
                  <w:color w:val="333333"/>
                  <w:kern w:val="0"/>
                  <w:sz w:val="18"/>
                  <w:szCs w:val="18"/>
                </w:rPr>
                <w:t>3.</w:t>
              </w:r>
              <w:r w:rsidRPr="000B29B6">
                <w:rPr>
                  <w:rFonts w:ascii="宋体" w:hAnsi="宋体" w:cs="宋体" w:hint="eastAsia"/>
                  <w:color w:val="333333"/>
                  <w:kern w:val="0"/>
                  <w:sz w:val="18"/>
                  <w:szCs w:val="18"/>
                </w:rPr>
                <w:t>链表</w:t>
              </w:r>
            </w:hyperlink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hyperlink r:id="rId50" w:history="1">
              <w:r w:rsidRPr="000B29B6">
                <w:rPr>
                  <w:rFonts w:ascii="宋体" w:hAnsi="宋体" w:cs="宋体"/>
                  <w:color w:val="333333"/>
                  <w:kern w:val="0"/>
                  <w:sz w:val="18"/>
                  <w:szCs w:val="18"/>
                </w:rPr>
                <w:t>4.</w:t>
              </w:r>
              <w:r w:rsidRPr="000B29B6">
                <w:rPr>
                  <w:rFonts w:ascii="宋体" w:hAnsi="宋体" w:cs="宋体" w:hint="eastAsia"/>
                  <w:color w:val="333333"/>
                  <w:kern w:val="0"/>
                  <w:sz w:val="18"/>
                  <w:szCs w:val="18"/>
                </w:rPr>
                <w:t>链栈</w:t>
              </w:r>
            </w:hyperlink>
          </w:p>
        </w:tc>
      </w:tr>
      <w:tr w:rsidR="008E55BF" w:rsidRPr="002223AE" w:rsidTr="000B29B6">
        <w:trPr>
          <w:tblCellSpacing w:w="45" w:type="dxa"/>
          <w:jc w:val="right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hyperlink r:id="rId51" w:history="1">
              <w:r w:rsidRPr="000B29B6">
                <w:rPr>
                  <w:rFonts w:ascii="宋体" w:hAnsi="宋体" w:cs="宋体"/>
                  <w:color w:val="333333"/>
                  <w:kern w:val="0"/>
                  <w:sz w:val="18"/>
                  <w:szCs w:val="18"/>
                </w:rPr>
                <w:t>5.</w:t>
              </w:r>
              <w:r w:rsidRPr="000B29B6">
                <w:rPr>
                  <w:rFonts w:ascii="宋体" w:hAnsi="宋体" w:cs="宋体" w:hint="eastAsia"/>
                  <w:color w:val="333333"/>
                  <w:kern w:val="0"/>
                  <w:sz w:val="18"/>
                  <w:szCs w:val="18"/>
                </w:rPr>
                <w:t>二叉树</w:t>
              </w:r>
            </w:hyperlink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</w:tbl>
    <w:p w:rsidR="008E55BF" w:rsidRPr="000B29B6" w:rsidRDefault="008E55BF" w:rsidP="000B29B6">
      <w:pPr>
        <w:widowControl/>
        <w:spacing w:before="100" w:beforeAutospacing="1" w:after="100" w:afterAutospacing="1"/>
        <w:jc w:val="left"/>
        <w:rPr>
          <w:rFonts w:ascii="宋体" w:cs="宋体"/>
          <w:color w:val="000000"/>
          <w:kern w:val="0"/>
          <w:sz w:val="18"/>
          <w:szCs w:val="18"/>
        </w:rPr>
      </w:pPr>
      <w:r w:rsidRPr="000B29B6">
        <w:rPr>
          <w:rFonts w:ascii="宋体" w:cs="宋体"/>
          <w:color w:val="000000"/>
          <w:kern w:val="0"/>
          <w:sz w:val="18"/>
          <w:szCs w:val="18"/>
        </w:rPr>
        <w:br/>
      </w:r>
      <w:r w:rsidRPr="000B29B6">
        <w:rPr>
          <w:rFonts w:ascii="宋体" w:cs="宋体"/>
          <w:color w:val="000000"/>
          <w:kern w:val="0"/>
          <w:sz w:val="18"/>
          <w:szCs w:val="18"/>
        </w:rPr>
        <w:br/>
      </w:r>
      <w:r w:rsidRPr="000B29B6">
        <w:rPr>
          <w:rFonts w:ascii="宋体" w:hAnsi="宋体" w:cs="宋体" w:hint="eastAsia"/>
          <w:b/>
          <w:bCs/>
          <w:color w:val="000000"/>
          <w:kern w:val="0"/>
          <w:sz w:val="18"/>
          <w:szCs w:val="18"/>
        </w:rPr>
        <w:t>一、数学问题</w:t>
      </w:r>
    </w:p>
    <w:p w:rsidR="008E55BF" w:rsidRPr="000B29B6" w:rsidRDefault="008E55BF" w:rsidP="000B29B6">
      <w:pPr>
        <w:widowControl/>
        <w:spacing w:before="100" w:beforeAutospacing="1" w:after="100" w:afterAutospacing="1"/>
        <w:jc w:val="left"/>
        <w:rPr>
          <w:rFonts w:ascii="宋体" w:cs="宋体"/>
          <w:color w:val="000000"/>
          <w:kern w:val="0"/>
          <w:sz w:val="18"/>
          <w:szCs w:val="18"/>
        </w:rPr>
      </w:pPr>
      <w:bookmarkStart w:id="0" w:name="1"/>
      <w:bookmarkEnd w:id="0"/>
      <w:r w:rsidRPr="000B29B6">
        <w:rPr>
          <w:rFonts w:ascii="宋体" w:hAnsi="宋体" w:cs="宋体"/>
          <w:color w:val="000000"/>
          <w:kern w:val="0"/>
          <w:sz w:val="18"/>
          <w:szCs w:val="18"/>
        </w:rPr>
        <w:t>1.</w:t>
      </w:r>
      <w:r w:rsidRPr="000B29B6">
        <w:rPr>
          <w:rFonts w:ascii="宋体" w:hAnsi="宋体" w:cs="宋体" w:hint="eastAsia"/>
          <w:color w:val="000000"/>
          <w:kern w:val="0"/>
          <w:sz w:val="18"/>
          <w:szCs w:val="18"/>
        </w:rPr>
        <w:t>精度计算</w:t>
      </w:r>
      <w:r w:rsidRPr="000B29B6">
        <w:rPr>
          <w:rFonts w:ascii="宋体" w:hAnsi="宋体" w:cs="宋体"/>
          <w:color w:val="000000"/>
          <w:kern w:val="0"/>
          <w:sz w:val="18"/>
          <w:szCs w:val="18"/>
        </w:rPr>
        <w:t>——</w:t>
      </w:r>
      <w:r w:rsidRPr="000B29B6">
        <w:rPr>
          <w:rFonts w:ascii="宋体" w:hAnsi="宋体" w:cs="宋体" w:hint="eastAsia"/>
          <w:color w:val="000000"/>
          <w:kern w:val="0"/>
          <w:sz w:val="18"/>
          <w:szCs w:val="18"/>
        </w:rPr>
        <w:t>大数阶乘</w:t>
      </w:r>
    </w:p>
    <w:tbl>
      <w:tblPr>
        <w:tblW w:w="4000" w:type="pct"/>
        <w:jc w:val="center"/>
        <w:tblCellSpacing w:w="37" w:type="dxa"/>
        <w:tblCellMar>
          <w:left w:w="0" w:type="dxa"/>
          <w:right w:w="0" w:type="dxa"/>
        </w:tblCellMar>
        <w:tblLook w:val="00A0"/>
      </w:tblPr>
      <w:tblGrid>
        <w:gridCol w:w="896"/>
        <w:gridCol w:w="5867"/>
      </w:tblGrid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语法：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result=factorial(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n);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参数：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600" w:type="pct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n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</w:p>
        </w:tc>
        <w:tc>
          <w:tcPr>
            <w:tcW w:w="4400" w:type="pct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n 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的阶乘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返回值：</w:t>
            </w:r>
          </w:p>
        </w:tc>
        <w:tc>
          <w:tcPr>
            <w:tcW w:w="4400" w:type="pct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阶乘结果的位数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注意：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本程序直接输出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n!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的结果，需要返回结果请保留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long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a[]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需要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math.h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源程序：</w:t>
            </w:r>
          </w:p>
        </w:tc>
        <w:tc>
          <w:tcPr>
            <w:tcW w:w="4400" w:type="pct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factorial(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n)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long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a[10000];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i,j,l,c,m=0,w; </w:t>
            </w:r>
          </w:p>
          <w:p w:rsidR="008E55BF" w:rsidRPr="000B29B6" w:rsidRDefault="008E55BF" w:rsidP="000B29B6">
            <w:pPr>
              <w:widowControl/>
              <w:spacing w:before="100" w:beforeAutospacing="1" w:after="100" w:afterAutospacing="1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a[0]=1;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for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(i=1;i&lt;=n;i++)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 xml:space="preserve">    {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 xml:space="preserve">    c=0;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for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(j=0;j&lt;=m;j++)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 xml:space="preserve">        {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 xml:space="preserve">        a[j]=a[j]*i+c;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 xml:space="preserve">        c=a[j]/10000;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 xml:space="preserve">        a[j]=a[j]%10000;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 xml:space="preserve">    }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if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(c&gt;0) {m++;a[m]=c;}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 xml:space="preserve">}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w=m*4+log10(a[m])+1;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 xml:space="preserve">printf("\n%ld",a[m]);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for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(i=m-1;i&gt;=0;i--) printf("%4.4ld",a[i]);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return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w;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 xml:space="preserve">} </w:t>
            </w:r>
          </w:p>
        </w:tc>
      </w:tr>
    </w:tbl>
    <w:p w:rsidR="008E55BF" w:rsidRPr="000B29B6" w:rsidRDefault="008E55BF" w:rsidP="000B29B6">
      <w:pPr>
        <w:widowControl/>
        <w:spacing w:before="100" w:beforeAutospacing="1" w:after="100" w:afterAutospacing="1"/>
        <w:jc w:val="left"/>
        <w:rPr>
          <w:rFonts w:ascii="宋体" w:cs="宋体"/>
          <w:color w:val="000000"/>
          <w:kern w:val="0"/>
          <w:sz w:val="18"/>
          <w:szCs w:val="18"/>
        </w:rPr>
      </w:pPr>
      <w:r w:rsidRPr="000B29B6">
        <w:rPr>
          <w:rFonts w:ascii="宋体" w:cs="宋体"/>
          <w:color w:val="000000"/>
          <w:kern w:val="0"/>
          <w:sz w:val="18"/>
          <w:szCs w:val="18"/>
        </w:rPr>
        <w:br/>
      </w:r>
      <w:bookmarkStart w:id="1" w:name="2"/>
      <w:bookmarkEnd w:id="1"/>
      <w:r w:rsidRPr="000B29B6">
        <w:rPr>
          <w:rFonts w:ascii="宋体" w:hAnsi="宋体" w:cs="宋体"/>
          <w:color w:val="000000"/>
          <w:kern w:val="0"/>
          <w:sz w:val="18"/>
          <w:szCs w:val="18"/>
        </w:rPr>
        <w:t>2.</w:t>
      </w:r>
      <w:r w:rsidRPr="000B29B6">
        <w:rPr>
          <w:rFonts w:ascii="宋体" w:hAnsi="宋体" w:cs="宋体" w:hint="eastAsia"/>
          <w:color w:val="000000"/>
          <w:kern w:val="0"/>
          <w:sz w:val="18"/>
          <w:szCs w:val="18"/>
        </w:rPr>
        <w:t>精度计算</w:t>
      </w:r>
      <w:r w:rsidRPr="000B29B6">
        <w:rPr>
          <w:rFonts w:ascii="宋体" w:hAnsi="宋体" w:cs="宋体"/>
          <w:color w:val="000000"/>
          <w:kern w:val="0"/>
          <w:sz w:val="18"/>
          <w:szCs w:val="18"/>
        </w:rPr>
        <w:t>——</w:t>
      </w:r>
      <w:r w:rsidRPr="000B29B6">
        <w:rPr>
          <w:rFonts w:ascii="宋体" w:hAnsi="宋体" w:cs="宋体" w:hint="eastAsia"/>
          <w:color w:val="000000"/>
          <w:kern w:val="0"/>
          <w:sz w:val="18"/>
          <w:szCs w:val="18"/>
        </w:rPr>
        <w:t>乘法（大数乘小数）</w:t>
      </w:r>
    </w:p>
    <w:tbl>
      <w:tblPr>
        <w:tblW w:w="4000" w:type="pct"/>
        <w:jc w:val="center"/>
        <w:tblCellSpacing w:w="37" w:type="dxa"/>
        <w:tblCellMar>
          <w:left w:w="0" w:type="dxa"/>
          <w:right w:w="0" w:type="dxa"/>
        </w:tblCellMar>
        <w:tblLook w:val="00A0"/>
      </w:tblPr>
      <w:tblGrid>
        <w:gridCol w:w="896"/>
        <w:gridCol w:w="5867"/>
      </w:tblGrid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语法：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mult(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char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c[],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char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t[],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m);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参数：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c[]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被乘数，用字符串表示，位数不限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t[]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结果，用字符串表示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600" w:type="pct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m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</w:p>
        </w:tc>
        <w:tc>
          <w:tcPr>
            <w:tcW w:w="4400" w:type="pct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乘数，限定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10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以内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返回值：</w:t>
            </w:r>
          </w:p>
        </w:tc>
        <w:tc>
          <w:tcPr>
            <w:tcW w:w="4400" w:type="pct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null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注意：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需要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string.h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源程序：</w:t>
            </w:r>
          </w:p>
        </w:tc>
        <w:tc>
          <w:tcPr>
            <w:tcW w:w="4400" w:type="pct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void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mult(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char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c[],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char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t[],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m)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i,l,k,flag,add=0;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char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s[100];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l=strlen(c);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for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(i=0;i&lt;l;i++)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 xml:space="preserve">        s[l-i-1]=c[i]-'0'; </w:t>
            </w:r>
          </w:p>
          <w:p w:rsidR="008E55BF" w:rsidRPr="000B29B6" w:rsidRDefault="008E55BF" w:rsidP="000B29B6">
            <w:pPr>
              <w:widowControl/>
              <w:spacing w:before="100" w:beforeAutospacing="1" w:after="100" w:afterAutospacing="1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  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for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(i=0;i&lt;l;i++)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k=s[i]*m+add;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if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(k&gt;=10) {s[i]=k%10;add=k/10;flag=1;} 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else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{s[i]=k;flag=0;add=0;}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}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if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(flag) {l=i+1;s[i]=add;} 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else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l=i;</w:t>
            </w:r>
          </w:p>
          <w:p w:rsidR="008E55BF" w:rsidRPr="000B29B6" w:rsidRDefault="008E55BF" w:rsidP="000B29B6">
            <w:pPr>
              <w:widowControl/>
              <w:spacing w:before="100" w:beforeAutospacing="1" w:after="100" w:afterAutospacing="1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for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(i=0;i&lt;l;i++)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t[l-1-i]=s[i]+'0';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t[l]='\0';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:rsidR="008E55BF" w:rsidRPr="000B29B6" w:rsidRDefault="008E55BF" w:rsidP="000B29B6">
      <w:pPr>
        <w:widowControl/>
        <w:jc w:val="left"/>
        <w:rPr>
          <w:rFonts w:ascii="宋体" w:cs="宋体"/>
          <w:color w:val="000000"/>
          <w:kern w:val="0"/>
          <w:sz w:val="18"/>
          <w:szCs w:val="18"/>
        </w:rPr>
      </w:pPr>
    </w:p>
    <w:p w:rsidR="008E55BF" w:rsidRPr="000B29B6" w:rsidRDefault="008E55BF" w:rsidP="000B29B6">
      <w:pPr>
        <w:widowControl/>
        <w:spacing w:before="100" w:beforeAutospacing="1" w:after="100" w:afterAutospacing="1"/>
        <w:jc w:val="left"/>
        <w:rPr>
          <w:rFonts w:ascii="宋体" w:cs="宋体"/>
          <w:color w:val="000000"/>
          <w:kern w:val="0"/>
          <w:sz w:val="18"/>
          <w:szCs w:val="18"/>
        </w:rPr>
      </w:pPr>
      <w:bookmarkStart w:id="2" w:name="3"/>
      <w:bookmarkEnd w:id="2"/>
      <w:r w:rsidRPr="000B29B6">
        <w:rPr>
          <w:rFonts w:ascii="宋体" w:hAnsi="宋体" w:cs="宋体"/>
          <w:color w:val="000000"/>
          <w:kern w:val="0"/>
          <w:sz w:val="18"/>
          <w:szCs w:val="18"/>
        </w:rPr>
        <w:t>3.</w:t>
      </w:r>
      <w:r w:rsidRPr="000B29B6">
        <w:rPr>
          <w:rFonts w:ascii="宋体" w:hAnsi="宋体" w:cs="宋体" w:hint="eastAsia"/>
          <w:color w:val="000000"/>
          <w:kern w:val="0"/>
          <w:sz w:val="18"/>
          <w:szCs w:val="18"/>
        </w:rPr>
        <w:t>精度计算</w:t>
      </w:r>
      <w:r w:rsidRPr="000B29B6">
        <w:rPr>
          <w:rFonts w:ascii="宋体" w:hAnsi="宋体" w:cs="宋体"/>
          <w:color w:val="000000"/>
          <w:kern w:val="0"/>
          <w:sz w:val="18"/>
          <w:szCs w:val="18"/>
        </w:rPr>
        <w:t>——</w:t>
      </w:r>
      <w:r w:rsidRPr="000B29B6">
        <w:rPr>
          <w:rFonts w:ascii="宋体" w:hAnsi="宋体" w:cs="宋体" w:hint="eastAsia"/>
          <w:color w:val="000000"/>
          <w:kern w:val="0"/>
          <w:sz w:val="18"/>
          <w:szCs w:val="18"/>
        </w:rPr>
        <w:t>乘法（大数乘大数）</w:t>
      </w:r>
    </w:p>
    <w:tbl>
      <w:tblPr>
        <w:tblW w:w="4000" w:type="pct"/>
        <w:jc w:val="center"/>
        <w:tblCellSpacing w:w="37" w:type="dxa"/>
        <w:tblCellMar>
          <w:left w:w="0" w:type="dxa"/>
          <w:right w:w="0" w:type="dxa"/>
        </w:tblCellMar>
        <w:tblLook w:val="00A0"/>
      </w:tblPr>
      <w:tblGrid>
        <w:gridCol w:w="896"/>
        <w:gridCol w:w="5867"/>
      </w:tblGrid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语法：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mult(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char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a[],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char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b[],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char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s[]);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参数：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600" w:type="pct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a[]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被乘数，用字符串表示，位数不限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b[]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乘数，用字符串表示，位数不限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t[]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结果，用字符串表示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返回值：</w:t>
            </w:r>
          </w:p>
        </w:tc>
        <w:tc>
          <w:tcPr>
            <w:tcW w:w="4400" w:type="pct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null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注意：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空间复杂度为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o(n^2)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需要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string.h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源程序：</w:t>
            </w:r>
          </w:p>
        </w:tc>
        <w:tc>
          <w:tcPr>
            <w:tcW w:w="4400" w:type="pct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void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mult(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char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a[],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char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b[],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char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s[])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i,j,k=0,alen,blen,sum=0,res[65][65]={0},flag=0;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char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result[65];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 xml:space="preserve">    alen=strlen(a);blen=strlen(b); </w:t>
            </w:r>
          </w:p>
          <w:p w:rsidR="008E55BF" w:rsidRPr="000B29B6" w:rsidRDefault="008E55BF" w:rsidP="000B29B6">
            <w:pPr>
              <w:widowControl/>
              <w:spacing w:before="100" w:beforeAutospacing="1" w:after="100" w:afterAutospacing="1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for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(i=0;i&lt;alen;i++)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for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(j=0;j&lt;blen;j++) res[i][j]=(a[i]-'0')*(b[j]-'0');</w:t>
            </w:r>
          </w:p>
          <w:p w:rsidR="008E55BF" w:rsidRPr="000B29B6" w:rsidRDefault="008E55BF" w:rsidP="000B29B6">
            <w:pPr>
              <w:widowControl/>
              <w:spacing w:before="100" w:beforeAutospacing="1" w:after="100" w:afterAutospacing="1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for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(i=alen-1;i&gt;=0;i--)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for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(j=blen-1;j&gt;=0;j--) sum=sum+res[i+blen-j-1][j];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result[k]=sum%10;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k=k+1;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sum=sum/10;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}</w:t>
            </w:r>
          </w:p>
          <w:p w:rsidR="008E55BF" w:rsidRPr="000B29B6" w:rsidRDefault="008E55BF" w:rsidP="000B29B6">
            <w:pPr>
              <w:widowControl/>
              <w:spacing w:before="100" w:beforeAutospacing="1" w:after="100" w:afterAutospacing="1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for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(i=blen-2;i&gt;=0;i--)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for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(j=0;j&lt;=i;j++) sum=sum+res[i-j][j];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result[k]=sum%10;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k=k+1;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sum=sum/10;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}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if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(sum!=0) {result[k]=sum;k=k+1;}</w:t>
            </w:r>
          </w:p>
          <w:p w:rsidR="008E55BF" w:rsidRPr="000B29B6" w:rsidRDefault="008E55BF" w:rsidP="000B29B6">
            <w:pPr>
              <w:widowControl/>
              <w:spacing w:before="100" w:beforeAutospacing="1" w:after="100" w:afterAutospacing="1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for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(i=0;i&lt;k;i++) result[i]+='0';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for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(i=k-1;i&gt;=0;i--) s[i]=result[k-1-i];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s[k]='\0';</w:t>
            </w:r>
          </w:p>
          <w:p w:rsidR="008E55BF" w:rsidRPr="000B29B6" w:rsidRDefault="008E55BF" w:rsidP="000B29B6">
            <w:pPr>
              <w:widowControl/>
              <w:spacing w:before="100" w:beforeAutospacing="1" w:after="100" w:afterAutospacing="1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while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(1)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if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(strlen(s)!=strlen(a)&amp;&amp;s[0]=='0')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strcpy(s,s+1);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else</w:t>
            </w: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br/>
            </w: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       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break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}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:rsidR="008E55BF" w:rsidRPr="000B29B6" w:rsidRDefault="008E55BF" w:rsidP="000B29B6">
      <w:pPr>
        <w:widowControl/>
        <w:jc w:val="left"/>
        <w:rPr>
          <w:rFonts w:ascii="宋体" w:cs="宋体"/>
          <w:color w:val="000000"/>
          <w:kern w:val="0"/>
          <w:sz w:val="18"/>
          <w:szCs w:val="18"/>
        </w:rPr>
      </w:pPr>
    </w:p>
    <w:p w:rsidR="008E55BF" w:rsidRPr="000B29B6" w:rsidRDefault="008E55BF" w:rsidP="000B29B6">
      <w:pPr>
        <w:widowControl/>
        <w:spacing w:before="100" w:beforeAutospacing="1" w:after="100" w:afterAutospacing="1"/>
        <w:jc w:val="left"/>
        <w:rPr>
          <w:rFonts w:ascii="宋体" w:cs="宋体"/>
          <w:color w:val="000000"/>
          <w:kern w:val="0"/>
          <w:sz w:val="18"/>
          <w:szCs w:val="18"/>
        </w:rPr>
      </w:pPr>
      <w:bookmarkStart w:id="3" w:name="4"/>
      <w:bookmarkEnd w:id="3"/>
      <w:r w:rsidRPr="000B29B6">
        <w:rPr>
          <w:rFonts w:ascii="宋体" w:hAnsi="宋体" w:cs="宋体"/>
          <w:color w:val="000000"/>
          <w:kern w:val="0"/>
          <w:sz w:val="18"/>
          <w:szCs w:val="18"/>
        </w:rPr>
        <w:t>4.</w:t>
      </w:r>
      <w:r w:rsidRPr="000B29B6">
        <w:rPr>
          <w:rFonts w:ascii="宋体" w:hAnsi="宋体" w:cs="宋体" w:hint="eastAsia"/>
          <w:color w:val="000000"/>
          <w:kern w:val="0"/>
          <w:sz w:val="18"/>
          <w:szCs w:val="18"/>
        </w:rPr>
        <w:t>精度计算</w:t>
      </w:r>
      <w:r w:rsidRPr="000B29B6">
        <w:rPr>
          <w:rFonts w:ascii="宋体" w:hAnsi="宋体" w:cs="宋体"/>
          <w:color w:val="000000"/>
          <w:kern w:val="0"/>
          <w:sz w:val="18"/>
          <w:szCs w:val="18"/>
        </w:rPr>
        <w:t>——</w:t>
      </w:r>
      <w:r w:rsidRPr="000B29B6">
        <w:rPr>
          <w:rFonts w:ascii="宋体" w:hAnsi="宋体" w:cs="宋体" w:hint="eastAsia"/>
          <w:color w:val="000000"/>
          <w:kern w:val="0"/>
          <w:sz w:val="18"/>
          <w:szCs w:val="18"/>
        </w:rPr>
        <w:t>加法</w:t>
      </w:r>
    </w:p>
    <w:tbl>
      <w:tblPr>
        <w:tblW w:w="4000" w:type="pct"/>
        <w:jc w:val="center"/>
        <w:tblCellSpacing w:w="37" w:type="dxa"/>
        <w:tblCellMar>
          <w:left w:w="0" w:type="dxa"/>
          <w:right w:w="0" w:type="dxa"/>
        </w:tblCellMar>
        <w:tblLook w:val="00A0"/>
      </w:tblPr>
      <w:tblGrid>
        <w:gridCol w:w="896"/>
        <w:gridCol w:w="5867"/>
      </w:tblGrid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语法：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add(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char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a[],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char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b[],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char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s[]);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参数：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600" w:type="pct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a[]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被乘数，用字符串表示，位数不限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b[]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乘数，用字符串表示，位数不限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t[]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结果，用字符串表示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返回值：</w:t>
            </w:r>
          </w:p>
        </w:tc>
        <w:tc>
          <w:tcPr>
            <w:tcW w:w="4400" w:type="pct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null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注意：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空间复杂度为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o(n^2)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需要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string.h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源程序：</w:t>
            </w:r>
          </w:p>
        </w:tc>
        <w:tc>
          <w:tcPr>
            <w:tcW w:w="4400" w:type="pct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spacing w:before="100" w:beforeAutospacing="1" w:after="100" w:afterAutospacing="1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void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add(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char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a[],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char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b[],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char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back[])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i,j,k,up,x,y,z,l;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char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*c;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if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(strlen(a)&gt;strlen(b)) l=strlen(a)+2; 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else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l=strlen(b)+2;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c=(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char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*) malloc(l*sizeof(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char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));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i=strlen(a)-1;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j=strlen(b)-1;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k=0;up=0;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while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(i&gt;=0||j&gt;=0)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if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(i&lt;0) x='0';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else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x=a[i];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if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(j&lt;0) y='0';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else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y=b[j];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z=x-'0'+y-'0';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if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(up) z+=1;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if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(z&gt;9) {up=1;z%=10;}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else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up=0;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c[k++]=z+'0';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i--;j--;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}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if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(up) c[k++]='1';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i=0;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c[k]='\0';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for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(k-=1;k&gt;=0;k--)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back[i++]=c[k];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back[i]='\0';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 xml:space="preserve">} </w:t>
            </w:r>
          </w:p>
        </w:tc>
      </w:tr>
    </w:tbl>
    <w:p w:rsidR="008E55BF" w:rsidRPr="000B29B6" w:rsidRDefault="008E55BF" w:rsidP="000B29B6">
      <w:pPr>
        <w:widowControl/>
        <w:jc w:val="left"/>
        <w:rPr>
          <w:rFonts w:ascii="宋体" w:cs="宋体"/>
          <w:color w:val="000000"/>
          <w:kern w:val="0"/>
          <w:sz w:val="18"/>
          <w:szCs w:val="18"/>
        </w:rPr>
      </w:pPr>
    </w:p>
    <w:p w:rsidR="008E55BF" w:rsidRPr="000B29B6" w:rsidRDefault="008E55BF" w:rsidP="000B29B6">
      <w:pPr>
        <w:widowControl/>
        <w:spacing w:before="100" w:beforeAutospacing="1" w:after="100" w:afterAutospacing="1"/>
        <w:jc w:val="left"/>
        <w:rPr>
          <w:rFonts w:ascii="宋体" w:cs="宋体"/>
          <w:color w:val="000000"/>
          <w:kern w:val="0"/>
          <w:sz w:val="18"/>
          <w:szCs w:val="18"/>
        </w:rPr>
      </w:pPr>
      <w:bookmarkStart w:id="4" w:name="5"/>
      <w:bookmarkEnd w:id="4"/>
      <w:r w:rsidRPr="000B29B6">
        <w:rPr>
          <w:rFonts w:ascii="宋体" w:hAnsi="宋体" w:cs="宋体"/>
          <w:color w:val="000000"/>
          <w:kern w:val="0"/>
          <w:sz w:val="18"/>
          <w:szCs w:val="18"/>
        </w:rPr>
        <w:t>5.</w:t>
      </w:r>
      <w:r w:rsidRPr="000B29B6">
        <w:rPr>
          <w:rFonts w:ascii="宋体" w:hAnsi="宋体" w:cs="宋体" w:hint="eastAsia"/>
          <w:color w:val="000000"/>
          <w:kern w:val="0"/>
          <w:sz w:val="18"/>
          <w:szCs w:val="18"/>
        </w:rPr>
        <w:t>精度计算</w:t>
      </w:r>
      <w:r w:rsidRPr="000B29B6">
        <w:rPr>
          <w:rFonts w:ascii="宋体" w:hAnsi="宋体" w:cs="宋体"/>
          <w:color w:val="000000"/>
          <w:kern w:val="0"/>
          <w:sz w:val="18"/>
          <w:szCs w:val="18"/>
        </w:rPr>
        <w:t>——</w:t>
      </w:r>
      <w:r w:rsidRPr="000B29B6">
        <w:rPr>
          <w:rFonts w:ascii="宋体" w:hAnsi="宋体" w:cs="宋体" w:hint="eastAsia"/>
          <w:color w:val="000000"/>
          <w:kern w:val="0"/>
          <w:sz w:val="18"/>
          <w:szCs w:val="18"/>
        </w:rPr>
        <w:t>减法</w:t>
      </w:r>
    </w:p>
    <w:tbl>
      <w:tblPr>
        <w:tblW w:w="4000" w:type="pct"/>
        <w:jc w:val="center"/>
        <w:tblCellSpacing w:w="37" w:type="dxa"/>
        <w:tblCellMar>
          <w:left w:w="0" w:type="dxa"/>
          <w:right w:w="0" w:type="dxa"/>
        </w:tblCellMar>
        <w:tblLook w:val="00A0"/>
      </w:tblPr>
      <w:tblGrid>
        <w:gridCol w:w="896"/>
        <w:gridCol w:w="5867"/>
      </w:tblGrid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语法：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sub(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char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s1[],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char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s2[],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char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t[]);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参数：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600" w:type="pct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s1[]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被减数，用字符串表示，位数不限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s2[]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减数，用字符串表示，位数不限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t[]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结果，用字符串表示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返回值：</w:t>
            </w:r>
          </w:p>
        </w:tc>
        <w:tc>
          <w:tcPr>
            <w:tcW w:w="4400" w:type="pct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null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注意：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默认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s1&gt;=s2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，程序未处理负数情况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需要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string.h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源程序：</w:t>
            </w:r>
          </w:p>
        </w:tc>
        <w:tc>
          <w:tcPr>
            <w:tcW w:w="4400" w:type="pct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void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sub(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char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s1[],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char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s2[],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char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t[])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i,l2,l1,k;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l2=strlen(s2);l1=strlen(s1);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t[l1]='\0';l1--;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for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(i=l2-1;i&gt;=0;i--,l1--)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if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(s1[l1]-s2[i]&gt;=0)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t[l1]=s1[l1]-s2[i]+'0';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else</w:t>
            </w: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br/>
            </w: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           </w:t>
            </w: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{</w:t>
            </w: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br/>
            </w: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           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t[l1]=10+s1[l1]-s2[i]+'0';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s1[l1-1]=s1[l1-1]-1;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}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}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k=l1;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while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(s1[k]&lt;0) {s1[k]+=10;s1[k-1]-=1;k--;}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while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(l1&gt;=0) {t[l1]=s1[l1];l1--;}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loop: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if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(t[0]=='0')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l1=strlen(s1);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for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(i=0;i&lt;l1-1;i++) t[i]=t[i+1];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t[l1-1]='\0';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goto loop;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}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if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(strlen(t)==0) {t[0]='0';t[1]='\0';}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 xml:space="preserve">} </w:t>
            </w:r>
          </w:p>
        </w:tc>
      </w:tr>
    </w:tbl>
    <w:p w:rsidR="008E55BF" w:rsidRPr="000B29B6" w:rsidRDefault="008E55BF" w:rsidP="000B29B6">
      <w:pPr>
        <w:widowControl/>
        <w:jc w:val="left"/>
        <w:rPr>
          <w:rFonts w:ascii="宋体" w:cs="宋体"/>
          <w:color w:val="000000"/>
          <w:kern w:val="0"/>
          <w:sz w:val="18"/>
          <w:szCs w:val="18"/>
        </w:rPr>
      </w:pPr>
    </w:p>
    <w:p w:rsidR="008E55BF" w:rsidRPr="000B29B6" w:rsidRDefault="008E55BF" w:rsidP="000B29B6">
      <w:pPr>
        <w:widowControl/>
        <w:spacing w:before="100" w:beforeAutospacing="1" w:after="100" w:afterAutospacing="1"/>
        <w:jc w:val="left"/>
        <w:rPr>
          <w:rFonts w:ascii="宋体" w:cs="宋体"/>
          <w:color w:val="000000"/>
          <w:kern w:val="0"/>
          <w:sz w:val="18"/>
          <w:szCs w:val="18"/>
        </w:rPr>
      </w:pPr>
      <w:bookmarkStart w:id="5" w:name="6"/>
      <w:bookmarkEnd w:id="5"/>
      <w:r w:rsidRPr="000B29B6">
        <w:rPr>
          <w:rFonts w:ascii="宋体" w:hAnsi="宋体" w:cs="宋体"/>
          <w:color w:val="000000"/>
          <w:kern w:val="0"/>
          <w:sz w:val="18"/>
          <w:szCs w:val="18"/>
        </w:rPr>
        <w:t>6.</w:t>
      </w:r>
      <w:r w:rsidRPr="000B29B6">
        <w:rPr>
          <w:rFonts w:ascii="宋体" w:hAnsi="宋体" w:cs="宋体" w:hint="eastAsia"/>
          <w:color w:val="000000"/>
          <w:kern w:val="0"/>
          <w:sz w:val="18"/>
          <w:szCs w:val="18"/>
        </w:rPr>
        <w:t>任意进制转换</w:t>
      </w:r>
    </w:p>
    <w:tbl>
      <w:tblPr>
        <w:tblW w:w="4000" w:type="pct"/>
        <w:jc w:val="center"/>
        <w:tblCellSpacing w:w="37" w:type="dxa"/>
        <w:tblCellMar>
          <w:left w:w="0" w:type="dxa"/>
          <w:right w:w="0" w:type="dxa"/>
        </w:tblCellMar>
        <w:tblLook w:val="00A0"/>
      </w:tblPr>
      <w:tblGrid>
        <w:gridCol w:w="896"/>
        <w:gridCol w:w="5867"/>
      </w:tblGrid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语法：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conversion(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char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s1[],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char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s2[],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long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d1,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long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d2);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参数：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600" w:type="pct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s[]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原进制数字，用字符串表示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s2[]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转换结果，用字符串表示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d1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原进制数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d2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需要转换到的进制数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返回值：</w:t>
            </w:r>
          </w:p>
        </w:tc>
        <w:tc>
          <w:tcPr>
            <w:tcW w:w="4400" w:type="pct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null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注意：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高于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9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的位数用大写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'A'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～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'Z'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表示，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～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16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位进制通过验证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源程序：</w:t>
            </w:r>
          </w:p>
        </w:tc>
        <w:tc>
          <w:tcPr>
            <w:tcW w:w="4400" w:type="pct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void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conversion(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char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s[],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char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s2[],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long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d1,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long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d2)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long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i,j,t,num;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char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c;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num=0;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for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(i=0;s[i]!='\0';i++)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if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(s[i]&lt;='9'&amp;&amp;s[i]&gt;='0') t=s[i]-'0'; 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else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t=s[i]-'A'+10;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num=num*d1+t;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}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i=0;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while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(1)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t=num%d2;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if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(t&lt;=9) s2[i]=t+'0'; 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else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s2[i]=t+'A'-10;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num/=d2;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if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(num==0) 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break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i++;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}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for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(j=0;j&lt;i/2;j++)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{c=s2[j];s2[j]=s[i-j];s2[i-j]=c;}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s2[i+1]='\0';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:rsidR="008E55BF" w:rsidRPr="000B29B6" w:rsidRDefault="008E55BF" w:rsidP="000B29B6">
      <w:pPr>
        <w:widowControl/>
        <w:jc w:val="left"/>
        <w:rPr>
          <w:rFonts w:ascii="宋体" w:cs="宋体"/>
          <w:color w:val="000000"/>
          <w:kern w:val="0"/>
          <w:sz w:val="18"/>
          <w:szCs w:val="18"/>
        </w:rPr>
      </w:pPr>
    </w:p>
    <w:p w:rsidR="008E55BF" w:rsidRPr="000B29B6" w:rsidRDefault="008E55BF" w:rsidP="000B29B6">
      <w:pPr>
        <w:widowControl/>
        <w:spacing w:before="100" w:beforeAutospacing="1" w:after="100" w:afterAutospacing="1"/>
        <w:jc w:val="left"/>
        <w:rPr>
          <w:rFonts w:ascii="宋体" w:cs="宋体"/>
          <w:color w:val="000000"/>
          <w:kern w:val="0"/>
          <w:sz w:val="18"/>
          <w:szCs w:val="18"/>
        </w:rPr>
      </w:pPr>
      <w:bookmarkStart w:id="6" w:name="7"/>
      <w:bookmarkEnd w:id="6"/>
      <w:r w:rsidRPr="000B29B6">
        <w:rPr>
          <w:rFonts w:ascii="宋体" w:hAnsi="宋体" w:cs="宋体"/>
          <w:color w:val="000000"/>
          <w:kern w:val="0"/>
          <w:sz w:val="18"/>
          <w:szCs w:val="18"/>
        </w:rPr>
        <w:t>7.</w:t>
      </w:r>
      <w:r w:rsidRPr="000B29B6">
        <w:rPr>
          <w:rFonts w:ascii="宋体" w:hAnsi="宋体" w:cs="宋体" w:hint="eastAsia"/>
          <w:color w:val="000000"/>
          <w:kern w:val="0"/>
          <w:sz w:val="18"/>
          <w:szCs w:val="18"/>
        </w:rPr>
        <w:t>最大公约数、最小公倍数</w:t>
      </w:r>
    </w:p>
    <w:tbl>
      <w:tblPr>
        <w:tblW w:w="4000" w:type="pct"/>
        <w:jc w:val="center"/>
        <w:tblCellSpacing w:w="37" w:type="dxa"/>
        <w:tblCellMar>
          <w:left w:w="0" w:type="dxa"/>
          <w:right w:w="0" w:type="dxa"/>
        </w:tblCellMar>
        <w:tblLook w:val="00A0"/>
      </w:tblPr>
      <w:tblGrid>
        <w:gridCol w:w="896"/>
        <w:gridCol w:w="5867"/>
      </w:tblGrid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语法：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resulet=hcf(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a,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b)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、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result=lcd(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a,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b)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参数：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600" w:type="pct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a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a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，求最大公约数或最小公倍数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b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b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，求最大公约数或最小公倍数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返回值：</w:t>
            </w:r>
          </w:p>
        </w:tc>
        <w:tc>
          <w:tcPr>
            <w:tcW w:w="4400" w:type="pct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返回最大公约数（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hcf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）或最小公倍数（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lcd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注意：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lcd 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需要连同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hcf 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使用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源程序：</w:t>
            </w:r>
          </w:p>
        </w:tc>
        <w:tc>
          <w:tcPr>
            <w:tcW w:w="4400" w:type="pct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hcf(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a,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b)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r=0;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while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(b!=0)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r=a%b;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a=b;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b=r;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}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return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(a);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 xml:space="preserve">} </w:t>
            </w:r>
          </w:p>
          <w:p w:rsidR="008E55BF" w:rsidRPr="000B29B6" w:rsidRDefault="008E55BF" w:rsidP="000B29B6">
            <w:pPr>
              <w:widowControl/>
              <w:spacing w:before="100" w:beforeAutospacing="1" w:after="100" w:afterAutospacing="1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lcd(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u,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v,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h)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return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(u*v/h);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:rsidR="008E55BF" w:rsidRPr="000B29B6" w:rsidRDefault="008E55BF" w:rsidP="000B29B6">
      <w:pPr>
        <w:widowControl/>
        <w:spacing w:after="240"/>
        <w:jc w:val="left"/>
        <w:rPr>
          <w:rFonts w:ascii="宋体" w:cs="宋体"/>
          <w:color w:val="000000"/>
          <w:kern w:val="0"/>
          <w:sz w:val="18"/>
          <w:szCs w:val="18"/>
        </w:rPr>
      </w:pPr>
    </w:p>
    <w:p w:rsidR="008E55BF" w:rsidRPr="000B29B6" w:rsidRDefault="008E55BF" w:rsidP="000B29B6">
      <w:pPr>
        <w:widowControl/>
        <w:spacing w:before="100" w:beforeAutospacing="1" w:after="100" w:afterAutospacing="1"/>
        <w:jc w:val="left"/>
        <w:rPr>
          <w:rFonts w:ascii="宋体" w:cs="宋体"/>
          <w:color w:val="000000"/>
          <w:kern w:val="0"/>
          <w:sz w:val="18"/>
          <w:szCs w:val="18"/>
        </w:rPr>
      </w:pPr>
      <w:bookmarkStart w:id="7" w:name="8"/>
      <w:bookmarkEnd w:id="7"/>
      <w:r w:rsidRPr="000B29B6">
        <w:rPr>
          <w:rFonts w:ascii="宋体" w:hAnsi="宋体" w:cs="宋体"/>
          <w:color w:val="000000"/>
          <w:kern w:val="0"/>
          <w:sz w:val="18"/>
          <w:szCs w:val="18"/>
        </w:rPr>
        <w:t>8.</w:t>
      </w:r>
      <w:r w:rsidRPr="000B29B6">
        <w:rPr>
          <w:rFonts w:ascii="宋体" w:hAnsi="宋体" w:cs="宋体" w:hint="eastAsia"/>
          <w:color w:val="000000"/>
          <w:kern w:val="0"/>
          <w:sz w:val="18"/>
          <w:szCs w:val="18"/>
        </w:rPr>
        <w:t>组合序列</w:t>
      </w:r>
    </w:p>
    <w:tbl>
      <w:tblPr>
        <w:tblW w:w="4000" w:type="pct"/>
        <w:jc w:val="center"/>
        <w:tblCellSpacing w:w="37" w:type="dxa"/>
        <w:tblCellMar>
          <w:left w:w="0" w:type="dxa"/>
          <w:right w:w="0" w:type="dxa"/>
        </w:tblCellMar>
        <w:tblLook w:val="00A0"/>
      </w:tblPr>
      <w:tblGrid>
        <w:gridCol w:w="896"/>
        <w:gridCol w:w="5867"/>
      </w:tblGrid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语法：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m_of_n(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m, 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n1, 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m1, 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* a, 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head)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参数：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600" w:type="pct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m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组合数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的上参数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n1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组合数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的下参数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m1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组合数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的上参数，递归之用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*a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～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n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的整数序列数组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head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头指针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返回值：</w:t>
            </w:r>
          </w:p>
        </w:tc>
        <w:tc>
          <w:tcPr>
            <w:tcW w:w="4400" w:type="pct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null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注意：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*a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需要自行产生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初始调用时，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m=m1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、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head=0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调用例子：求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C(m,n)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序列：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m_of_n(m,n,m,a,0);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源程序：</w:t>
            </w:r>
          </w:p>
        </w:tc>
        <w:tc>
          <w:tcPr>
            <w:tcW w:w="4400" w:type="pct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void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m_of_n(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m, 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n1, 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m1, 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* a, 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head)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 xml:space="preserve">{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i,t;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if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(m1&lt;0 || m1&gt;n1) 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return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; </w:t>
            </w:r>
          </w:p>
          <w:p w:rsidR="008E55BF" w:rsidRPr="000B29B6" w:rsidRDefault="008E55BF" w:rsidP="000B29B6">
            <w:pPr>
              <w:widowControl/>
              <w:spacing w:before="100" w:beforeAutospacing="1" w:after="100" w:afterAutospacing="1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if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(m1==n1)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 xml:space="preserve">        {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for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(i=0;i&lt;m;i++) cout&lt;&lt;a[i]&lt;&lt;' '; // 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输出序列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 xml:space="preserve">        cout&lt;&lt;'\n';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return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;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 xml:space="preserve">        }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 xml:space="preserve">    m_of_n(m,n1-1,m1,a,head); // 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递归调用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t=a[head];a[head]=a[n1-1+head];a[n1-1+head]=t;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 xml:space="preserve">    m_of_n(m,n1-1,m1-1,a,head+1); // 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再次递归调用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t=a[head];a[head]=a[n1-1+head];a[n1-1+head]=t;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 xml:space="preserve">} </w:t>
            </w:r>
          </w:p>
        </w:tc>
      </w:tr>
    </w:tbl>
    <w:p w:rsidR="008E55BF" w:rsidRPr="000B29B6" w:rsidRDefault="008E55BF" w:rsidP="000B29B6">
      <w:pPr>
        <w:widowControl/>
        <w:jc w:val="left"/>
        <w:rPr>
          <w:rFonts w:ascii="宋体" w:cs="宋体"/>
          <w:color w:val="000000"/>
          <w:kern w:val="0"/>
          <w:sz w:val="18"/>
          <w:szCs w:val="18"/>
        </w:rPr>
      </w:pPr>
    </w:p>
    <w:p w:rsidR="008E55BF" w:rsidRPr="000B29B6" w:rsidRDefault="008E55BF" w:rsidP="000B29B6">
      <w:pPr>
        <w:widowControl/>
        <w:spacing w:before="100" w:beforeAutospacing="1" w:after="100" w:afterAutospacing="1"/>
        <w:jc w:val="left"/>
        <w:rPr>
          <w:rFonts w:ascii="宋体" w:cs="宋体"/>
          <w:color w:val="000000"/>
          <w:kern w:val="0"/>
          <w:sz w:val="18"/>
          <w:szCs w:val="18"/>
        </w:rPr>
      </w:pPr>
      <w:bookmarkStart w:id="8" w:name="9"/>
      <w:bookmarkEnd w:id="8"/>
      <w:r w:rsidRPr="000B29B6">
        <w:rPr>
          <w:rFonts w:ascii="宋体" w:hAnsi="宋体" w:cs="宋体"/>
          <w:color w:val="000000"/>
          <w:kern w:val="0"/>
          <w:sz w:val="18"/>
          <w:szCs w:val="18"/>
        </w:rPr>
        <w:t>9.</w:t>
      </w:r>
      <w:r w:rsidRPr="000B29B6">
        <w:rPr>
          <w:rFonts w:ascii="宋体" w:hAnsi="宋体" w:cs="宋体" w:hint="eastAsia"/>
          <w:color w:val="000000"/>
          <w:kern w:val="0"/>
          <w:sz w:val="18"/>
          <w:szCs w:val="18"/>
        </w:rPr>
        <w:t>快速傅立叶变换（</w:t>
      </w:r>
      <w:r w:rsidRPr="000B29B6">
        <w:rPr>
          <w:rFonts w:ascii="宋体" w:hAnsi="宋体" w:cs="宋体"/>
          <w:color w:val="000000"/>
          <w:kern w:val="0"/>
          <w:sz w:val="18"/>
          <w:szCs w:val="18"/>
        </w:rPr>
        <w:t>FFT</w:t>
      </w:r>
      <w:r w:rsidRPr="000B29B6">
        <w:rPr>
          <w:rFonts w:ascii="宋体" w:hAnsi="宋体" w:cs="宋体" w:hint="eastAsia"/>
          <w:color w:val="000000"/>
          <w:kern w:val="0"/>
          <w:sz w:val="18"/>
          <w:szCs w:val="18"/>
        </w:rPr>
        <w:t>）</w:t>
      </w:r>
    </w:p>
    <w:tbl>
      <w:tblPr>
        <w:tblW w:w="4000" w:type="pct"/>
        <w:jc w:val="center"/>
        <w:tblCellSpacing w:w="37" w:type="dxa"/>
        <w:tblCellMar>
          <w:left w:w="0" w:type="dxa"/>
          <w:right w:w="0" w:type="dxa"/>
        </w:tblCellMar>
        <w:tblLook w:val="00A0"/>
      </w:tblPr>
      <w:tblGrid>
        <w:gridCol w:w="896"/>
        <w:gridCol w:w="5867"/>
      </w:tblGrid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语法：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kkfft(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double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pr[],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double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pi[],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n,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k,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double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fr[],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double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fi[],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l,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il);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参数：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600" w:type="pct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pr[n]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输入的实部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pi[n]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数入的虚部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n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，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k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满足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n=2^k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fr[n]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输出的实部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fi[n]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输出的虚部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l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逻辑开关，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 FFT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，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 ifFT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il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逻辑开关，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0 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输出按实部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/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虚部；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1 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输出按模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/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幅角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返回值：</w:t>
            </w:r>
          </w:p>
        </w:tc>
        <w:tc>
          <w:tcPr>
            <w:tcW w:w="4400" w:type="pct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null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注意：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需要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math.h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源程序：</w:t>
            </w:r>
          </w:p>
        </w:tc>
        <w:tc>
          <w:tcPr>
            <w:tcW w:w="4400" w:type="pct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spacing w:before="100" w:beforeAutospacing="1" w:after="100" w:afterAutospacing="1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void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kkfft(pr,pi,n,k,fr,fi,l,il)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n,k,l,il;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double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pr[],pi[],fr[],fi[];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it,m,is,i,j,nv,l0;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double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p,q,s,vr,vi,poddr,poddi;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for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(it=0; it&lt;=n-1; it++)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 xml:space="preserve">         m=it; is=0;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for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(i=0; i&lt;=k-1; i++)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{j=m/2; is=2*is+(m-2*j); m=j;}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 xml:space="preserve">        fr[it]=pr[is]; fi[it]=pi[is];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 xml:space="preserve">        }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 xml:space="preserve">    pr[0]=1.0; pi[0]=0.0;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 xml:space="preserve">    p=6.283185306/(1.0*n);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 xml:space="preserve">    pr[1]=cos(p); pi[1]=-sin(p);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if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(l!=0) pi[1]=-pi[1];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for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(i=2; i&lt;=n-1; i++)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 p=pr[i-1]*pr[1];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 xml:space="preserve">       q=pi[i-1]*pi[1];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 xml:space="preserve">        s=(pr[i-1]+pi[i-1])*(pr[1]+pi[1]);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 xml:space="preserve">        pr[i]=p-q; pi[i]=s-p-q;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 xml:space="preserve">        }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for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(it=0; it&lt;=n-2; it=it+2)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 xml:space="preserve">       vr=fr[it]; vi=fi[it];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 xml:space="preserve">        fr[it]=vr+fr[it+1]; fi[it]=vi+fi[it+1];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 xml:space="preserve">        fr[it+1]=vr-fr[it+1]; fi[it+1]=vi-fi[it+1];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 xml:space="preserve">        }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 xml:space="preserve">    m=n/2; nv=2;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for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(l0=k-2; l0&gt;=0; l0--)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 xml:space="preserve">        m=m/2; nv=2*nv;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for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(it=0; it&lt;=(m-1)*nv; it=it+nv)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for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(j=0; j&lt;=(nv/2)-1; j++)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    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 xml:space="preserve">               p=pr[m*j]*fr[it+j+nv/2];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 xml:space="preserve">                q=pi[m*j]*fi[it+j+nv/2];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 xml:space="preserve">                s=pr[m*j]+pi[m*j];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 xml:space="preserve">                s=s*(fr[it+j+nv/2]+fi[it+j+nv/2]);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 xml:space="preserve">                poddr=p-q; poddi=s-p-q;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 xml:space="preserve">                fr[it+j+nv/2]=fr[it+j]-poddr;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 xml:space="preserve">                fi[it+j+nv/2]=fi[it+j]-poddi;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 xml:space="preserve">                fr[it+j]=fr[it+j]+poddr;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 xml:space="preserve">                fi[it+j]=fi[it+j]+poddi;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 xml:space="preserve">                }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 xml:space="preserve">        }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if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(l!=0)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for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(i=0; i&lt;=n-1; i++)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 xml:space="preserve">           fr[i]=fr[i]/(1.0*n);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 xml:space="preserve">            fi[i]=fi[i]/(1.0*n);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 xml:space="preserve">            }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if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(il!=0)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for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(i=0; i&lt;=n-1; i++)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 xml:space="preserve">           pr[i]=sqrt(fr[i]*fr[i]+fi[i]*fi[i]);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if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(fabs(fr[i])&lt;0.000001*fabs(fi[i]))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    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 xml:space="preserve">               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if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((fi[i]*fr[i])&gt;0) pi[i]=90.0;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else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pi[i]=-90.0;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 xml:space="preserve">                }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else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 xml:space="preserve">                pi[i]=atan(fi[i]/fr[i])*360.0/6.283185306;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 xml:space="preserve">            }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return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;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 xml:space="preserve">} </w:t>
            </w:r>
          </w:p>
        </w:tc>
      </w:tr>
    </w:tbl>
    <w:p w:rsidR="008E55BF" w:rsidRPr="000B29B6" w:rsidRDefault="008E55BF" w:rsidP="000B29B6">
      <w:pPr>
        <w:widowControl/>
        <w:jc w:val="left"/>
        <w:rPr>
          <w:rFonts w:ascii="宋体" w:cs="宋体"/>
          <w:color w:val="000000"/>
          <w:kern w:val="0"/>
          <w:sz w:val="18"/>
          <w:szCs w:val="18"/>
        </w:rPr>
      </w:pPr>
    </w:p>
    <w:p w:rsidR="008E55BF" w:rsidRPr="000B29B6" w:rsidRDefault="008E55BF" w:rsidP="000B29B6">
      <w:pPr>
        <w:widowControl/>
        <w:spacing w:before="100" w:beforeAutospacing="1" w:after="100" w:afterAutospacing="1"/>
        <w:jc w:val="left"/>
        <w:rPr>
          <w:rFonts w:ascii="宋体" w:cs="宋体"/>
          <w:color w:val="000000"/>
          <w:kern w:val="0"/>
          <w:sz w:val="18"/>
          <w:szCs w:val="18"/>
        </w:rPr>
      </w:pPr>
      <w:bookmarkStart w:id="9" w:name="10"/>
      <w:bookmarkEnd w:id="9"/>
      <w:r w:rsidRPr="000B29B6">
        <w:rPr>
          <w:rFonts w:ascii="宋体" w:hAnsi="宋体" w:cs="宋体"/>
          <w:color w:val="000000"/>
          <w:kern w:val="0"/>
          <w:sz w:val="18"/>
          <w:szCs w:val="18"/>
        </w:rPr>
        <w:t>10.Ronberg</w:t>
      </w:r>
      <w:r w:rsidRPr="000B29B6">
        <w:rPr>
          <w:rFonts w:ascii="宋体" w:hAnsi="宋体" w:cs="宋体" w:hint="eastAsia"/>
          <w:color w:val="000000"/>
          <w:kern w:val="0"/>
          <w:sz w:val="18"/>
          <w:szCs w:val="18"/>
        </w:rPr>
        <w:t>算法计算积分</w:t>
      </w:r>
    </w:p>
    <w:tbl>
      <w:tblPr>
        <w:tblW w:w="4000" w:type="pct"/>
        <w:jc w:val="center"/>
        <w:tblCellSpacing w:w="37" w:type="dxa"/>
        <w:tblCellMar>
          <w:left w:w="0" w:type="dxa"/>
          <w:right w:w="0" w:type="dxa"/>
        </w:tblCellMar>
        <w:tblLook w:val="00A0"/>
      </w:tblPr>
      <w:tblGrid>
        <w:gridCol w:w="896"/>
        <w:gridCol w:w="5867"/>
      </w:tblGrid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语法：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result=integral(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double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a,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double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b);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参数：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600" w:type="pct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a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积分上限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b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积分下限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function f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积分函数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返回值：</w:t>
            </w:r>
          </w:p>
        </w:tc>
        <w:tc>
          <w:tcPr>
            <w:tcW w:w="4400" w:type="pct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f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在（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a,b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）之间的积分值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注意：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function f(x)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需要自行修改，程序中用的是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sina(x)/x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需要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math.h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默认精度要求是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1e-5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源程序：</w:t>
            </w:r>
          </w:p>
        </w:tc>
        <w:tc>
          <w:tcPr>
            <w:tcW w:w="4400" w:type="pct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double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f(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double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x)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 xml:space="preserve">{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return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sin(x)/x; //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在这里插入被积函数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}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double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integral(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double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a,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double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b)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 xml:space="preserve">{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double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h=b-a;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double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t1=(1+f(b))*h/2.0;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k=1;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double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r1,r2,s1,s2,c1,c2,t2;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 xml:space="preserve">loop: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double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s=0.0;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double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x=a+h/2.0;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while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(x&lt;b)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 xml:space="preserve">        {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 xml:space="preserve">        s+=f(x);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 xml:space="preserve">        x+=h;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 xml:space="preserve">        }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t2=(t1+h*s)/2.0;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s2=t2+(t2-t1)/3.0;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if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(k==1)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 xml:space="preserve">      {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k++;h/=2.0;t1=t2;s1=s2;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 xml:space="preserve">        goto loop;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 xml:space="preserve">        }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 xml:space="preserve">    c2=s2+(s2-s1)/15.0;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if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(k==2){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 xml:space="preserve">        c1=c2;k++;h/=2.0;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 xml:space="preserve">        t1=t2;s1=s2;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 xml:space="preserve">        goto loop;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 xml:space="preserve">        }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 xml:space="preserve">    r2=c2+(c2-c1)/63.0;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if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(k==3){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 xml:space="preserve">        r1=r2; c1=c2;k++;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 xml:space="preserve">        h/=2.0;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t1=t2;s1=s2;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 xml:space="preserve">        goto loop;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 xml:space="preserve">        }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while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(fabs(1-r1/r2)&gt;1e-5){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r1=r2;c1=c2;k++;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 xml:space="preserve">        h/=2.0;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 xml:space="preserve">        t1=t2;s1=s2;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 xml:space="preserve">        goto loop;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 xml:space="preserve">        }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return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r2;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 xml:space="preserve">} </w:t>
            </w:r>
          </w:p>
        </w:tc>
      </w:tr>
    </w:tbl>
    <w:p w:rsidR="008E55BF" w:rsidRPr="000B29B6" w:rsidRDefault="008E55BF" w:rsidP="000B29B6">
      <w:pPr>
        <w:widowControl/>
        <w:jc w:val="left"/>
        <w:rPr>
          <w:rFonts w:ascii="宋体" w:cs="宋体"/>
          <w:color w:val="000000"/>
          <w:kern w:val="0"/>
          <w:sz w:val="18"/>
          <w:szCs w:val="18"/>
        </w:rPr>
      </w:pPr>
    </w:p>
    <w:p w:rsidR="008E55BF" w:rsidRPr="000B29B6" w:rsidRDefault="008E55BF" w:rsidP="000B29B6">
      <w:pPr>
        <w:widowControl/>
        <w:spacing w:before="100" w:beforeAutospacing="1" w:after="100" w:afterAutospacing="1"/>
        <w:jc w:val="left"/>
        <w:rPr>
          <w:rFonts w:ascii="宋体" w:cs="宋体"/>
          <w:color w:val="000000"/>
          <w:kern w:val="0"/>
          <w:sz w:val="18"/>
          <w:szCs w:val="18"/>
        </w:rPr>
      </w:pPr>
      <w:bookmarkStart w:id="10" w:name="11"/>
      <w:bookmarkEnd w:id="10"/>
      <w:r w:rsidRPr="000B29B6">
        <w:rPr>
          <w:rFonts w:ascii="宋体" w:hAnsi="宋体" w:cs="宋体"/>
          <w:color w:val="000000"/>
          <w:kern w:val="0"/>
          <w:sz w:val="18"/>
          <w:szCs w:val="18"/>
        </w:rPr>
        <w:t>11.</w:t>
      </w:r>
      <w:r w:rsidRPr="000B29B6">
        <w:rPr>
          <w:rFonts w:ascii="宋体" w:hAnsi="宋体" w:cs="宋体" w:hint="eastAsia"/>
          <w:color w:val="000000"/>
          <w:kern w:val="0"/>
          <w:sz w:val="18"/>
          <w:szCs w:val="18"/>
        </w:rPr>
        <w:t>行列式计算</w:t>
      </w:r>
    </w:p>
    <w:tbl>
      <w:tblPr>
        <w:tblW w:w="4000" w:type="pct"/>
        <w:jc w:val="center"/>
        <w:tblCellSpacing w:w="37" w:type="dxa"/>
        <w:tblCellMar>
          <w:left w:w="0" w:type="dxa"/>
          <w:right w:w="0" w:type="dxa"/>
        </w:tblCellMar>
        <w:tblLook w:val="00A0"/>
      </w:tblPr>
      <w:tblGrid>
        <w:gridCol w:w="896"/>
        <w:gridCol w:w="5867"/>
      </w:tblGrid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语法：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result=js(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s[][],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n)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参数：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600" w:type="pct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s[][]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行列式存储数组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n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行列式维数，递归用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返回值：</w:t>
            </w:r>
          </w:p>
        </w:tc>
        <w:tc>
          <w:tcPr>
            <w:tcW w:w="4400" w:type="pct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行列式值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注意：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函数中常数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N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为行列式维度，需自行定义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源程序：</w:t>
            </w:r>
          </w:p>
        </w:tc>
        <w:tc>
          <w:tcPr>
            <w:tcW w:w="4400" w:type="pct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js(s,n)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s[][N],n;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z,j,k,r,total=0;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b[N][N];/*b[N][N]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用于存放，在矩阵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s[N][N]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中元素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s[0]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的余子式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*/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if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(n&gt;2)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 xml:space="preserve">        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for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(z=0;z&lt;n;z++)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 xml:space="preserve">            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for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(j=0;j&lt;n-1;j++)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    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for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(k=0;k&lt;n-1;k++)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        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if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(k&gt;=z) b[j][k]=s[j+1][k+1]; 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else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b[j][k]=s[j+1][k];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if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(z%2==0) r=s[0][z]*js(b,n-1); /*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递归调用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*/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else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r=(-1)*s[0][z]*js(b,n-1);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 xml:space="preserve">            total=total+r;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 xml:space="preserve">            }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 xml:space="preserve">        }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else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if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(n==2)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 xml:space="preserve">       total=s[0][0]*s[1][1]-s[0][1]*s[1][0];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return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total;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 xml:space="preserve">} </w:t>
            </w:r>
          </w:p>
        </w:tc>
      </w:tr>
    </w:tbl>
    <w:p w:rsidR="008E55BF" w:rsidRPr="000B29B6" w:rsidRDefault="008E55BF" w:rsidP="000B29B6">
      <w:pPr>
        <w:widowControl/>
        <w:jc w:val="left"/>
        <w:rPr>
          <w:rFonts w:ascii="宋体" w:cs="宋体"/>
          <w:color w:val="000000"/>
          <w:kern w:val="0"/>
          <w:sz w:val="18"/>
          <w:szCs w:val="18"/>
        </w:rPr>
      </w:pPr>
    </w:p>
    <w:p w:rsidR="008E55BF" w:rsidRPr="000B29B6" w:rsidRDefault="008E55BF" w:rsidP="000B29B6">
      <w:pPr>
        <w:widowControl/>
        <w:spacing w:before="100" w:beforeAutospacing="1" w:after="100" w:afterAutospacing="1"/>
        <w:jc w:val="left"/>
        <w:rPr>
          <w:rFonts w:ascii="宋体" w:cs="宋体"/>
          <w:color w:val="000000"/>
          <w:kern w:val="0"/>
          <w:sz w:val="18"/>
          <w:szCs w:val="18"/>
        </w:rPr>
      </w:pPr>
      <w:bookmarkStart w:id="11" w:name="12"/>
      <w:bookmarkEnd w:id="11"/>
      <w:r w:rsidRPr="000B29B6">
        <w:rPr>
          <w:rFonts w:ascii="宋体" w:hAnsi="宋体" w:cs="宋体"/>
          <w:color w:val="000000"/>
          <w:kern w:val="0"/>
          <w:sz w:val="18"/>
          <w:szCs w:val="18"/>
        </w:rPr>
        <w:t>12.</w:t>
      </w:r>
      <w:r w:rsidRPr="000B29B6">
        <w:rPr>
          <w:rFonts w:ascii="宋体" w:hAnsi="宋体" w:cs="宋体" w:hint="eastAsia"/>
          <w:color w:val="000000"/>
          <w:kern w:val="0"/>
          <w:sz w:val="18"/>
          <w:szCs w:val="18"/>
        </w:rPr>
        <w:t>求排列组合数</w:t>
      </w:r>
    </w:p>
    <w:tbl>
      <w:tblPr>
        <w:tblW w:w="4000" w:type="pct"/>
        <w:jc w:val="center"/>
        <w:tblCellSpacing w:w="37" w:type="dxa"/>
        <w:tblCellMar>
          <w:left w:w="0" w:type="dxa"/>
          <w:right w:w="0" w:type="dxa"/>
        </w:tblCellMar>
        <w:tblLook w:val="00A0"/>
      </w:tblPr>
      <w:tblGrid>
        <w:gridCol w:w="896"/>
        <w:gridCol w:w="5867"/>
      </w:tblGrid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语法：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result=P(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long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n,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long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m); / result=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long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C(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long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n,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long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m);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参数：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600" w:type="pct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m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排列组合的上系数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n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排列组合的下系数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返回值：</w:t>
            </w:r>
          </w:p>
        </w:tc>
        <w:tc>
          <w:tcPr>
            <w:tcW w:w="4400" w:type="pct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排列组合数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注意：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符合数学规则：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m&lt;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＝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n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源程序：</w:t>
            </w:r>
          </w:p>
        </w:tc>
        <w:tc>
          <w:tcPr>
            <w:tcW w:w="4400" w:type="pct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long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P(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long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n,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long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m)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long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p=1;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while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(m!=0)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{p*=n;n--;m--;}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return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p;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 xml:space="preserve">} </w:t>
            </w:r>
          </w:p>
          <w:p w:rsidR="008E55BF" w:rsidRPr="000B29B6" w:rsidRDefault="008E55BF" w:rsidP="000B29B6">
            <w:pPr>
              <w:widowControl/>
              <w:spacing w:before="100" w:beforeAutospacing="1" w:after="100" w:afterAutospacing="1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long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C(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long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n,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long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m)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long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i,c=1;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i=m;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while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(i!=0)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{c*=n;n--;i--;}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while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(m!=0)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{c/=m;m--;}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return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c;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 xml:space="preserve">} </w:t>
            </w:r>
          </w:p>
        </w:tc>
      </w:tr>
    </w:tbl>
    <w:p w:rsidR="008E55BF" w:rsidRPr="000B29B6" w:rsidRDefault="008E55BF" w:rsidP="000B29B6">
      <w:pPr>
        <w:widowControl/>
        <w:jc w:val="left"/>
        <w:rPr>
          <w:rFonts w:ascii="宋体" w:cs="宋体"/>
          <w:color w:val="000000"/>
          <w:kern w:val="0"/>
          <w:sz w:val="18"/>
          <w:szCs w:val="18"/>
        </w:rPr>
      </w:pPr>
    </w:p>
    <w:p w:rsidR="008E55BF" w:rsidRPr="000B29B6" w:rsidRDefault="008E55BF" w:rsidP="000B29B6">
      <w:pPr>
        <w:widowControl/>
        <w:spacing w:before="100" w:beforeAutospacing="1" w:after="100" w:afterAutospacing="1"/>
        <w:jc w:val="left"/>
        <w:rPr>
          <w:rFonts w:ascii="宋体" w:cs="宋体"/>
          <w:color w:val="000000"/>
          <w:kern w:val="0"/>
          <w:sz w:val="18"/>
          <w:szCs w:val="18"/>
        </w:rPr>
      </w:pPr>
      <w:r w:rsidRPr="000B29B6">
        <w:rPr>
          <w:rFonts w:ascii="宋体" w:hAnsi="宋体" w:cs="宋体" w:hint="eastAsia"/>
          <w:b/>
          <w:bCs/>
          <w:color w:val="000000"/>
          <w:kern w:val="0"/>
          <w:sz w:val="18"/>
          <w:szCs w:val="18"/>
        </w:rPr>
        <w:t>二、字符串处理</w:t>
      </w:r>
    </w:p>
    <w:p w:rsidR="008E55BF" w:rsidRPr="000B29B6" w:rsidRDefault="008E55BF" w:rsidP="000B29B6">
      <w:pPr>
        <w:widowControl/>
        <w:spacing w:before="100" w:beforeAutospacing="1" w:after="100" w:afterAutospacing="1"/>
        <w:jc w:val="left"/>
        <w:rPr>
          <w:rFonts w:ascii="宋体" w:cs="宋体"/>
          <w:color w:val="000000"/>
          <w:kern w:val="0"/>
          <w:sz w:val="18"/>
          <w:szCs w:val="18"/>
        </w:rPr>
      </w:pPr>
      <w:bookmarkStart w:id="12" w:name="13"/>
      <w:bookmarkEnd w:id="12"/>
      <w:r w:rsidRPr="000B29B6">
        <w:rPr>
          <w:rFonts w:ascii="宋体" w:hAnsi="宋体" w:cs="宋体"/>
          <w:color w:val="000000"/>
          <w:kern w:val="0"/>
          <w:sz w:val="18"/>
          <w:szCs w:val="18"/>
        </w:rPr>
        <w:t>1.</w:t>
      </w:r>
      <w:r w:rsidRPr="000B29B6">
        <w:rPr>
          <w:rFonts w:ascii="宋体" w:hAnsi="宋体" w:cs="宋体" w:hint="eastAsia"/>
          <w:color w:val="000000"/>
          <w:kern w:val="0"/>
          <w:sz w:val="18"/>
          <w:szCs w:val="18"/>
        </w:rPr>
        <w:t>字符串替换</w:t>
      </w:r>
    </w:p>
    <w:tbl>
      <w:tblPr>
        <w:tblW w:w="4000" w:type="pct"/>
        <w:jc w:val="center"/>
        <w:tblCellSpacing w:w="37" w:type="dxa"/>
        <w:tblCellMar>
          <w:left w:w="0" w:type="dxa"/>
          <w:right w:w="0" w:type="dxa"/>
        </w:tblCellMar>
        <w:tblLook w:val="00A0"/>
      </w:tblPr>
      <w:tblGrid>
        <w:gridCol w:w="896"/>
        <w:gridCol w:w="5867"/>
      </w:tblGrid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语法：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replace(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char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str[],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char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key[],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char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swap[]);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参数：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600" w:type="pct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str[]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</w:p>
        </w:tc>
        <w:tc>
          <w:tcPr>
            <w:tcW w:w="4400" w:type="pct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在此源字符串进行替换操作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key[]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被替换的字符串，不能为空串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swap[]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替换的字符串，可以为空串，为空串表示在源字符中删除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key[]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返回值：</w:t>
            </w:r>
          </w:p>
        </w:tc>
        <w:tc>
          <w:tcPr>
            <w:tcW w:w="4400" w:type="pct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null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注意：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默认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str[]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长度小于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1000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，如否，重新设定设定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tmp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大小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需要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string.h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源程序：</w:t>
            </w:r>
          </w:p>
        </w:tc>
        <w:tc>
          <w:tcPr>
            <w:tcW w:w="4400" w:type="pct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void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replace(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char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str[],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char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key[],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char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swap[])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l1,l2,l3,i,j,flag;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char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tmp[1000];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l1=strlen(str);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l2=strlen(key);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l3=strlen(swap);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for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(i=0;i&lt;=l1-l2;i++)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flag=1;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for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(j=0;j&lt;l2;j++)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if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(str[i+j]!=key[j]) {flag=0;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break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;}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if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(flag)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strcpy(tmp,str);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strcpy(&amp;tmp[i],swap);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strcpy(&amp;tmp[i+l3],&amp;str[i+l2]);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strcpy(str,tmp);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i+=l3-1;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l1=strlen(str);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}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}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:rsidR="008E55BF" w:rsidRPr="000B29B6" w:rsidRDefault="008E55BF" w:rsidP="000B29B6">
      <w:pPr>
        <w:widowControl/>
        <w:spacing w:before="100" w:beforeAutospacing="1" w:after="100" w:afterAutospacing="1"/>
        <w:jc w:val="left"/>
        <w:rPr>
          <w:rFonts w:ascii="宋体" w:cs="宋体"/>
          <w:color w:val="000000"/>
          <w:kern w:val="0"/>
          <w:sz w:val="18"/>
          <w:szCs w:val="18"/>
        </w:rPr>
      </w:pPr>
      <w:r w:rsidRPr="000B29B6">
        <w:rPr>
          <w:rFonts w:ascii="宋体" w:cs="宋体"/>
          <w:color w:val="000000"/>
          <w:kern w:val="0"/>
          <w:sz w:val="18"/>
          <w:szCs w:val="18"/>
        </w:rPr>
        <w:br/>
      </w:r>
      <w:bookmarkStart w:id="13" w:name="14"/>
      <w:bookmarkEnd w:id="13"/>
      <w:r w:rsidRPr="000B29B6">
        <w:rPr>
          <w:rFonts w:ascii="宋体" w:hAnsi="宋体" w:cs="宋体"/>
          <w:color w:val="000000"/>
          <w:kern w:val="0"/>
          <w:sz w:val="18"/>
          <w:szCs w:val="18"/>
        </w:rPr>
        <w:t>2.</w:t>
      </w:r>
      <w:r w:rsidRPr="000B29B6">
        <w:rPr>
          <w:rFonts w:ascii="宋体" w:hAnsi="宋体" w:cs="宋体" w:hint="eastAsia"/>
          <w:color w:val="000000"/>
          <w:kern w:val="0"/>
          <w:sz w:val="18"/>
          <w:szCs w:val="18"/>
        </w:rPr>
        <w:t>字符串查找</w:t>
      </w:r>
    </w:p>
    <w:tbl>
      <w:tblPr>
        <w:tblW w:w="4000" w:type="pct"/>
        <w:jc w:val="center"/>
        <w:tblCellSpacing w:w="37" w:type="dxa"/>
        <w:tblCellMar>
          <w:left w:w="0" w:type="dxa"/>
          <w:right w:w="0" w:type="dxa"/>
        </w:tblCellMar>
        <w:tblLook w:val="00A0"/>
      </w:tblPr>
      <w:tblGrid>
        <w:gridCol w:w="896"/>
        <w:gridCol w:w="5867"/>
      </w:tblGrid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语法：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result=strfind(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char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str[],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char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key[]);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参数：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600" w:type="pct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str[]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在此源字符串进行查找操作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key[]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被查找的字符串，不能为空串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返回值：</w:t>
            </w:r>
          </w:p>
        </w:tc>
        <w:tc>
          <w:tcPr>
            <w:tcW w:w="4400" w:type="pct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如果查找成功，返回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key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在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str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中第一次出现的位置，否则返回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-1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注意：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需要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string.h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源程序：</w:t>
            </w:r>
          </w:p>
        </w:tc>
        <w:tc>
          <w:tcPr>
            <w:tcW w:w="4400" w:type="pct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strfind(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char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str[],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char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key[])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l1,l2,i,j,flag;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l1=strlen(str);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l2=strlen(key);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for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(i=0;i&lt;=l1-l2;i++)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flag=1;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for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(j=0;j&lt;l2;j++)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if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(str[i+j]!=key[j]) {flag=0;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break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;}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if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(flag) 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return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i;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}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return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-1;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 xml:space="preserve">} </w:t>
            </w:r>
          </w:p>
        </w:tc>
      </w:tr>
    </w:tbl>
    <w:p w:rsidR="008E55BF" w:rsidRPr="000B29B6" w:rsidRDefault="008E55BF" w:rsidP="000B29B6">
      <w:pPr>
        <w:widowControl/>
        <w:jc w:val="left"/>
        <w:rPr>
          <w:rFonts w:ascii="宋体" w:cs="宋体"/>
          <w:color w:val="000000"/>
          <w:kern w:val="0"/>
          <w:sz w:val="18"/>
          <w:szCs w:val="18"/>
        </w:rPr>
      </w:pPr>
    </w:p>
    <w:p w:rsidR="008E55BF" w:rsidRPr="000B29B6" w:rsidRDefault="008E55BF" w:rsidP="000B29B6">
      <w:pPr>
        <w:widowControl/>
        <w:spacing w:before="100" w:beforeAutospacing="1" w:after="100" w:afterAutospacing="1"/>
        <w:jc w:val="left"/>
        <w:rPr>
          <w:rFonts w:ascii="宋体" w:cs="宋体"/>
          <w:color w:val="000000"/>
          <w:kern w:val="0"/>
          <w:sz w:val="18"/>
          <w:szCs w:val="18"/>
        </w:rPr>
      </w:pPr>
      <w:bookmarkStart w:id="14" w:name="15"/>
      <w:bookmarkEnd w:id="14"/>
      <w:r w:rsidRPr="000B29B6">
        <w:rPr>
          <w:rFonts w:ascii="宋体" w:hAnsi="宋体" w:cs="宋体"/>
          <w:color w:val="000000"/>
          <w:kern w:val="0"/>
          <w:sz w:val="18"/>
          <w:szCs w:val="18"/>
        </w:rPr>
        <w:t>3.</w:t>
      </w:r>
      <w:r w:rsidRPr="000B29B6">
        <w:rPr>
          <w:rFonts w:ascii="宋体" w:hAnsi="宋体" w:cs="宋体" w:hint="eastAsia"/>
          <w:color w:val="000000"/>
          <w:kern w:val="0"/>
          <w:sz w:val="18"/>
          <w:szCs w:val="18"/>
        </w:rPr>
        <w:t>字符串截取</w:t>
      </w:r>
    </w:p>
    <w:tbl>
      <w:tblPr>
        <w:tblW w:w="4000" w:type="pct"/>
        <w:jc w:val="center"/>
        <w:tblCellSpacing w:w="37" w:type="dxa"/>
        <w:tblCellMar>
          <w:left w:w="0" w:type="dxa"/>
          <w:right w:w="0" w:type="dxa"/>
        </w:tblCellMar>
        <w:tblLook w:val="00A0"/>
      </w:tblPr>
      <w:tblGrid>
        <w:gridCol w:w="1101"/>
        <w:gridCol w:w="5662"/>
      </w:tblGrid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语法：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mid(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char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str[],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start,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len,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char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strback[])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参数：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600" w:type="pct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str[]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操作的目标字符串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start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从第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start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个字符串开始，截取长度为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len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的字符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len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从第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start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个字符串开始，截取长度为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len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的字符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strback[]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截取的到的字符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返回值：</w:t>
            </w:r>
          </w:p>
        </w:tc>
        <w:tc>
          <w:tcPr>
            <w:tcW w:w="4400" w:type="pct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0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：超出字符串长度，截取失败；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：截取成功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注意：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需要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string.h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源程序：</w:t>
            </w:r>
          </w:p>
        </w:tc>
        <w:tc>
          <w:tcPr>
            <w:tcW w:w="4400" w:type="pct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mid(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char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str[],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start,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len,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char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strback[])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l,i,k=0;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l=strlen(str);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if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(start+len&gt;l) 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return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0;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for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(i=start;i&lt;start+len;i++)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strback[k++]=str[i];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strback[k]='\0';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return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1;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 xml:space="preserve">} </w:t>
            </w:r>
          </w:p>
        </w:tc>
      </w:tr>
    </w:tbl>
    <w:p w:rsidR="008E55BF" w:rsidRPr="000B29B6" w:rsidRDefault="008E55BF" w:rsidP="000B29B6">
      <w:pPr>
        <w:widowControl/>
        <w:jc w:val="left"/>
        <w:rPr>
          <w:rFonts w:ascii="宋体" w:cs="宋体"/>
          <w:color w:val="000000"/>
          <w:kern w:val="0"/>
          <w:sz w:val="18"/>
          <w:szCs w:val="18"/>
        </w:rPr>
      </w:pPr>
    </w:p>
    <w:p w:rsidR="008E55BF" w:rsidRPr="000B29B6" w:rsidRDefault="008E55BF" w:rsidP="000B29B6">
      <w:pPr>
        <w:widowControl/>
        <w:spacing w:before="100" w:beforeAutospacing="1" w:after="100" w:afterAutospacing="1"/>
        <w:jc w:val="left"/>
        <w:rPr>
          <w:rFonts w:ascii="宋体" w:cs="宋体"/>
          <w:color w:val="000000"/>
          <w:kern w:val="0"/>
          <w:sz w:val="18"/>
          <w:szCs w:val="18"/>
        </w:rPr>
      </w:pPr>
      <w:r w:rsidRPr="000B29B6">
        <w:rPr>
          <w:rFonts w:ascii="宋体" w:hAnsi="宋体" w:cs="宋体" w:hint="eastAsia"/>
          <w:b/>
          <w:bCs/>
          <w:color w:val="000000"/>
          <w:kern w:val="0"/>
          <w:sz w:val="18"/>
          <w:szCs w:val="18"/>
        </w:rPr>
        <w:t>三、计算几何</w:t>
      </w:r>
    </w:p>
    <w:p w:rsidR="008E55BF" w:rsidRPr="000B29B6" w:rsidRDefault="008E55BF" w:rsidP="000B29B6">
      <w:pPr>
        <w:widowControl/>
        <w:spacing w:before="100" w:beforeAutospacing="1" w:after="100" w:afterAutospacing="1"/>
        <w:jc w:val="left"/>
        <w:rPr>
          <w:rFonts w:ascii="宋体" w:cs="宋体"/>
          <w:color w:val="000000"/>
          <w:kern w:val="0"/>
          <w:sz w:val="18"/>
          <w:szCs w:val="18"/>
        </w:rPr>
      </w:pPr>
      <w:bookmarkStart w:id="15" w:name="16"/>
      <w:bookmarkEnd w:id="15"/>
      <w:r w:rsidRPr="000B29B6">
        <w:rPr>
          <w:rFonts w:ascii="宋体" w:hAnsi="宋体" w:cs="宋体"/>
          <w:color w:val="000000"/>
          <w:kern w:val="0"/>
          <w:sz w:val="18"/>
          <w:szCs w:val="18"/>
        </w:rPr>
        <w:t>1.</w:t>
      </w:r>
      <w:r w:rsidRPr="000B29B6">
        <w:rPr>
          <w:rFonts w:ascii="宋体" w:hAnsi="宋体" w:cs="宋体" w:hint="eastAsia"/>
          <w:color w:val="000000"/>
          <w:kern w:val="0"/>
          <w:sz w:val="18"/>
          <w:szCs w:val="18"/>
        </w:rPr>
        <w:t>叉乘法求任意多边形面积</w:t>
      </w:r>
    </w:p>
    <w:tbl>
      <w:tblPr>
        <w:tblW w:w="4000" w:type="pct"/>
        <w:jc w:val="center"/>
        <w:tblCellSpacing w:w="37" w:type="dxa"/>
        <w:tblCellMar>
          <w:left w:w="0" w:type="dxa"/>
          <w:right w:w="0" w:type="dxa"/>
        </w:tblCellMar>
        <w:tblLook w:val="00A0"/>
      </w:tblPr>
      <w:tblGrid>
        <w:gridCol w:w="1011"/>
        <w:gridCol w:w="5752"/>
      </w:tblGrid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语法：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result=polygonarea(Point *polygon,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N);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参数：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600" w:type="pct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*polygon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</w:p>
        </w:tc>
        <w:tc>
          <w:tcPr>
            <w:tcW w:w="4400" w:type="pct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多变形顶点数组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N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多边形顶点数目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返回值：</w:t>
            </w:r>
          </w:p>
        </w:tc>
        <w:tc>
          <w:tcPr>
            <w:tcW w:w="4400" w:type="pct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多边形面积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注意：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支持任意多边形，凹、凸皆可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多边形顶点输入时按顺时针顺序排列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源程序：</w:t>
            </w:r>
          </w:p>
        </w:tc>
        <w:tc>
          <w:tcPr>
            <w:tcW w:w="4400" w:type="pct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typedef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struct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double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x,y;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 xml:space="preserve">} Point; </w:t>
            </w:r>
          </w:p>
          <w:p w:rsidR="008E55BF" w:rsidRPr="000B29B6" w:rsidRDefault="008E55BF" w:rsidP="000B29B6">
            <w:pPr>
              <w:widowControl/>
              <w:spacing w:before="100" w:beforeAutospacing="1" w:after="100" w:afterAutospacing="1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double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polygonarea(Point *polygon,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N)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i,j;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double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area = 0;</w:t>
            </w:r>
          </w:p>
          <w:p w:rsidR="008E55BF" w:rsidRPr="000B29B6" w:rsidRDefault="008E55BF" w:rsidP="000B29B6">
            <w:pPr>
              <w:widowControl/>
              <w:spacing w:before="100" w:beforeAutospacing="1" w:after="100" w:afterAutospacing="1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for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(i=0;i&lt;N;i++) 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j = (i + 1) % N;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area += polygon[i].x * polygon[j].y;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area -= polygon[i].y * polygon[j].x;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}</w:t>
            </w:r>
          </w:p>
          <w:p w:rsidR="008E55BF" w:rsidRPr="000B29B6" w:rsidRDefault="008E55BF" w:rsidP="000B29B6">
            <w:pPr>
              <w:widowControl/>
              <w:spacing w:before="100" w:beforeAutospacing="1" w:after="100" w:afterAutospacing="1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   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area /= 2;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return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(area &lt; 0 ? -area : area);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:rsidR="008E55BF" w:rsidRPr="000B29B6" w:rsidRDefault="008E55BF" w:rsidP="000B29B6">
      <w:pPr>
        <w:widowControl/>
        <w:spacing w:before="100" w:beforeAutospacing="1" w:after="100" w:afterAutospacing="1"/>
        <w:jc w:val="left"/>
        <w:rPr>
          <w:rFonts w:ascii="宋体" w:cs="宋体"/>
          <w:color w:val="000000"/>
          <w:kern w:val="0"/>
          <w:sz w:val="18"/>
          <w:szCs w:val="18"/>
        </w:rPr>
      </w:pPr>
      <w:r w:rsidRPr="000B29B6">
        <w:rPr>
          <w:rFonts w:ascii="宋体" w:cs="宋体"/>
          <w:color w:val="000000"/>
          <w:kern w:val="0"/>
          <w:sz w:val="18"/>
          <w:szCs w:val="18"/>
        </w:rPr>
        <w:br/>
      </w:r>
      <w:bookmarkStart w:id="16" w:name="17"/>
      <w:bookmarkEnd w:id="16"/>
      <w:r w:rsidRPr="000B29B6">
        <w:rPr>
          <w:rFonts w:ascii="宋体" w:hAnsi="宋体" w:cs="宋体"/>
          <w:color w:val="000000"/>
          <w:kern w:val="0"/>
          <w:sz w:val="18"/>
          <w:szCs w:val="18"/>
        </w:rPr>
        <w:t>2.</w:t>
      </w:r>
      <w:r w:rsidRPr="000B29B6">
        <w:rPr>
          <w:rFonts w:ascii="宋体" w:hAnsi="宋体" w:cs="宋体" w:hint="eastAsia"/>
          <w:color w:val="000000"/>
          <w:kern w:val="0"/>
          <w:sz w:val="18"/>
          <w:szCs w:val="18"/>
        </w:rPr>
        <w:t>求三角形面积</w:t>
      </w:r>
    </w:p>
    <w:tbl>
      <w:tblPr>
        <w:tblW w:w="4000" w:type="pct"/>
        <w:jc w:val="center"/>
        <w:tblCellSpacing w:w="37" w:type="dxa"/>
        <w:tblCellMar>
          <w:left w:w="0" w:type="dxa"/>
          <w:right w:w="0" w:type="dxa"/>
        </w:tblCellMar>
        <w:tblLook w:val="00A0"/>
      </w:tblPr>
      <w:tblGrid>
        <w:gridCol w:w="896"/>
        <w:gridCol w:w="5867"/>
      </w:tblGrid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语法：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result=area3(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float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x1,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float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y1,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float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x2,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float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y2,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float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x3,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float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y3);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参数：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600" w:type="pct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x1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～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3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三角形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3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个顶点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坐标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y1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～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3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三角形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3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个顶点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y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坐标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返回值：</w:t>
            </w:r>
          </w:p>
        </w:tc>
        <w:tc>
          <w:tcPr>
            <w:tcW w:w="4400" w:type="pct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三角形面积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注意：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需要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math.h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源程序：</w:t>
            </w:r>
          </w:p>
        </w:tc>
        <w:tc>
          <w:tcPr>
            <w:tcW w:w="4400" w:type="pct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float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area3(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float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x1,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float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y1,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float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x2,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float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y2,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float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x3,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float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y3)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float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a,b,c,p,s;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a=sqrt((x1-x2)*(x1-x2)+(y1-y2)*(y1-y2));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b=sqrt((x1-x3)*(x1-x3)+(y1-y3)*(y1-y3));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c=sqrt((x3-x2)*(x3-x2)+(y3-y2)*(y3-y2));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p=(a+b+c)/2;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s=sqrt(p*(p-a)*(p-b)*(p-c));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return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s;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:rsidR="008E55BF" w:rsidRPr="000B29B6" w:rsidRDefault="008E55BF" w:rsidP="000B29B6">
      <w:pPr>
        <w:widowControl/>
        <w:jc w:val="left"/>
        <w:rPr>
          <w:rFonts w:ascii="宋体" w:cs="宋体"/>
          <w:color w:val="000000"/>
          <w:kern w:val="0"/>
          <w:sz w:val="18"/>
          <w:szCs w:val="18"/>
        </w:rPr>
      </w:pPr>
    </w:p>
    <w:p w:rsidR="008E55BF" w:rsidRPr="000B29B6" w:rsidRDefault="008E55BF" w:rsidP="000B29B6">
      <w:pPr>
        <w:widowControl/>
        <w:spacing w:before="100" w:beforeAutospacing="1" w:after="100" w:afterAutospacing="1"/>
        <w:jc w:val="left"/>
        <w:rPr>
          <w:rFonts w:ascii="宋体" w:cs="宋体"/>
          <w:color w:val="000000"/>
          <w:kern w:val="0"/>
          <w:sz w:val="18"/>
          <w:szCs w:val="18"/>
        </w:rPr>
      </w:pPr>
      <w:bookmarkStart w:id="17" w:name="18"/>
      <w:bookmarkEnd w:id="17"/>
      <w:r w:rsidRPr="000B29B6">
        <w:rPr>
          <w:rFonts w:ascii="宋体" w:hAnsi="宋体" w:cs="宋体"/>
          <w:color w:val="000000"/>
          <w:kern w:val="0"/>
          <w:sz w:val="18"/>
          <w:szCs w:val="18"/>
        </w:rPr>
        <w:t>3.</w:t>
      </w:r>
      <w:r w:rsidRPr="000B29B6">
        <w:rPr>
          <w:rFonts w:ascii="宋体" w:hAnsi="宋体" w:cs="宋体" w:hint="eastAsia"/>
          <w:color w:val="000000"/>
          <w:kern w:val="0"/>
          <w:sz w:val="18"/>
          <w:szCs w:val="18"/>
        </w:rPr>
        <w:t>两矢量间角度</w:t>
      </w:r>
    </w:p>
    <w:tbl>
      <w:tblPr>
        <w:tblW w:w="4000" w:type="pct"/>
        <w:jc w:val="center"/>
        <w:tblCellSpacing w:w="37" w:type="dxa"/>
        <w:tblCellMar>
          <w:left w:w="0" w:type="dxa"/>
          <w:right w:w="0" w:type="dxa"/>
        </w:tblCellMar>
        <w:tblLook w:val="00A0"/>
      </w:tblPr>
      <w:tblGrid>
        <w:gridCol w:w="896"/>
        <w:gridCol w:w="5867"/>
      </w:tblGrid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语法：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result=angle(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double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x1, 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double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y1, 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double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x2, 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double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y2);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参数：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600" w:type="pct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x/y1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～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两矢量的坐标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返回值：</w:t>
            </w:r>
          </w:p>
        </w:tc>
        <w:tc>
          <w:tcPr>
            <w:tcW w:w="4400" w:type="pct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两的角度矢量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注意：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返回角度为弧度制，并且以逆时针方向为正方向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需要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math.h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源程序：</w:t>
            </w:r>
          </w:p>
        </w:tc>
        <w:tc>
          <w:tcPr>
            <w:tcW w:w="4400" w:type="pct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#define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PI 3.1415926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double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angle(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double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x1, 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double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y1, 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double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x2, 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double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y2)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double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dtheta,theta1,theta2;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theta1 = atan2(y1,x1);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theta2 = atan2(y2,x2);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dtheta = theta2 - theta1;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while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(dtheta &gt; PI)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dtheta -= PI*2;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while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(dtheta &lt; -PI)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 xml:space="preserve">        dtheta += PI*2;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return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(dtheta);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:rsidR="008E55BF" w:rsidRPr="000B29B6" w:rsidRDefault="008E55BF" w:rsidP="000B29B6">
      <w:pPr>
        <w:widowControl/>
        <w:jc w:val="left"/>
        <w:rPr>
          <w:rFonts w:ascii="宋体" w:cs="宋体"/>
          <w:color w:val="000000"/>
          <w:kern w:val="0"/>
          <w:sz w:val="18"/>
          <w:szCs w:val="18"/>
        </w:rPr>
      </w:pPr>
    </w:p>
    <w:p w:rsidR="008E55BF" w:rsidRPr="000B29B6" w:rsidRDefault="008E55BF" w:rsidP="000B29B6">
      <w:pPr>
        <w:widowControl/>
        <w:spacing w:before="100" w:beforeAutospacing="1" w:after="100" w:afterAutospacing="1"/>
        <w:jc w:val="left"/>
        <w:rPr>
          <w:rFonts w:ascii="宋体" w:cs="宋体"/>
          <w:color w:val="000000"/>
          <w:kern w:val="0"/>
          <w:sz w:val="18"/>
          <w:szCs w:val="18"/>
        </w:rPr>
      </w:pPr>
      <w:bookmarkStart w:id="18" w:name="19"/>
      <w:bookmarkEnd w:id="18"/>
      <w:r w:rsidRPr="000B29B6">
        <w:rPr>
          <w:rFonts w:ascii="宋体" w:hAnsi="宋体" w:cs="宋体"/>
          <w:color w:val="000000"/>
          <w:kern w:val="0"/>
          <w:sz w:val="18"/>
          <w:szCs w:val="18"/>
        </w:rPr>
        <w:t>4.</w:t>
      </w:r>
      <w:r w:rsidRPr="000B29B6">
        <w:rPr>
          <w:rFonts w:ascii="宋体" w:hAnsi="宋体" w:cs="宋体" w:hint="eastAsia"/>
          <w:color w:val="000000"/>
          <w:kern w:val="0"/>
          <w:sz w:val="18"/>
          <w:szCs w:val="18"/>
        </w:rPr>
        <w:t>两点距离（</w:t>
      </w:r>
      <w:r w:rsidRPr="000B29B6">
        <w:rPr>
          <w:rFonts w:ascii="宋体" w:hAnsi="宋体" w:cs="宋体"/>
          <w:color w:val="000000"/>
          <w:kern w:val="0"/>
          <w:sz w:val="18"/>
          <w:szCs w:val="18"/>
        </w:rPr>
        <w:t>2D</w:t>
      </w:r>
      <w:r w:rsidRPr="000B29B6">
        <w:rPr>
          <w:rFonts w:ascii="宋体" w:hAnsi="宋体" w:cs="宋体" w:hint="eastAsia"/>
          <w:color w:val="000000"/>
          <w:kern w:val="0"/>
          <w:sz w:val="18"/>
          <w:szCs w:val="18"/>
        </w:rPr>
        <w:t>、</w:t>
      </w:r>
      <w:r w:rsidRPr="000B29B6">
        <w:rPr>
          <w:rFonts w:ascii="宋体" w:hAnsi="宋体" w:cs="宋体"/>
          <w:color w:val="000000"/>
          <w:kern w:val="0"/>
          <w:sz w:val="18"/>
          <w:szCs w:val="18"/>
        </w:rPr>
        <w:t>3D</w:t>
      </w:r>
      <w:r w:rsidRPr="000B29B6">
        <w:rPr>
          <w:rFonts w:ascii="宋体" w:hAnsi="宋体" w:cs="宋体" w:hint="eastAsia"/>
          <w:color w:val="000000"/>
          <w:kern w:val="0"/>
          <w:sz w:val="18"/>
          <w:szCs w:val="18"/>
        </w:rPr>
        <w:t>）</w:t>
      </w:r>
    </w:p>
    <w:tbl>
      <w:tblPr>
        <w:tblW w:w="4000" w:type="pct"/>
        <w:jc w:val="center"/>
        <w:tblCellSpacing w:w="37" w:type="dxa"/>
        <w:tblCellMar>
          <w:left w:w="0" w:type="dxa"/>
          <w:right w:w="0" w:type="dxa"/>
        </w:tblCellMar>
        <w:tblLook w:val="00A0"/>
      </w:tblPr>
      <w:tblGrid>
        <w:gridCol w:w="831"/>
        <w:gridCol w:w="6051"/>
      </w:tblGrid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语法：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result=distance_2d(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float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x1,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float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x2,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float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y1,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float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y2);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参数：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600" w:type="pct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x/y/z1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～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各点的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、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y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、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z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坐标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返回值：</w:t>
            </w:r>
          </w:p>
        </w:tc>
        <w:tc>
          <w:tcPr>
            <w:tcW w:w="4400" w:type="pct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两点之间的距离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注意：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需要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math.h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源程序：</w:t>
            </w:r>
          </w:p>
        </w:tc>
        <w:tc>
          <w:tcPr>
            <w:tcW w:w="4400" w:type="pct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float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distance_2d(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float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x1,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float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x2,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float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y1,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float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y2)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return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(sqrt((x1-x2)*(x1-x2)+(y1-y2)*(y1-y2)));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}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float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distance_3d(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float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x1,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float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x2,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float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y1,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float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y2,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float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z1,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float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z2)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return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(sqrt((x1-x2)*(x1-x2)+(y1-y2)*(y1-y2)+(z1-z2)*(z1-z2)));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:rsidR="008E55BF" w:rsidRPr="000B29B6" w:rsidRDefault="008E55BF" w:rsidP="000B29B6">
      <w:pPr>
        <w:widowControl/>
        <w:jc w:val="left"/>
        <w:rPr>
          <w:rFonts w:ascii="宋体" w:cs="宋体"/>
          <w:color w:val="000000"/>
          <w:kern w:val="0"/>
          <w:sz w:val="18"/>
          <w:szCs w:val="18"/>
        </w:rPr>
      </w:pPr>
    </w:p>
    <w:p w:rsidR="008E55BF" w:rsidRPr="000B29B6" w:rsidRDefault="008E55BF" w:rsidP="000B29B6">
      <w:pPr>
        <w:widowControl/>
        <w:spacing w:before="100" w:beforeAutospacing="1" w:after="100" w:afterAutospacing="1"/>
        <w:jc w:val="left"/>
        <w:rPr>
          <w:rFonts w:ascii="宋体" w:cs="宋体"/>
          <w:color w:val="000000"/>
          <w:kern w:val="0"/>
          <w:sz w:val="18"/>
          <w:szCs w:val="18"/>
        </w:rPr>
      </w:pPr>
      <w:bookmarkStart w:id="19" w:name="20"/>
      <w:bookmarkEnd w:id="19"/>
      <w:r w:rsidRPr="000B29B6">
        <w:rPr>
          <w:rFonts w:ascii="宋体" w:hAnsi="宋体" w:cs="宋体"/>
          <w:color w:val="000000"/>
          <w:kern w:val="0"/>
          <w:sz w:val="18"/>
          <w:szCs w:val="18"/>
        </w:rPr>
        <w:t>5.</w:t>
      </w:r>
      <w:r w:rsidRPr="000B29B6">
        <w:rPr>
          <w:rFonts w:ascii="宋体" w:hAnsi="宋体" w:cs="宋体" w:hint="eastAsia"/>
          <w:color w:val="000000"/>
          <w:kern w:val="0"/>
          <w:sz w:val="18"/>
          <w:szCs w:val="18"/>
        </w:rPr>
        <w:t>射向法判断点是否在多边形内部</w:t>
      </w:r>
    </w:p>
    <w:tbl>
      <w:tblPr>
        <w:tblW w:w="4000" w:type="pct"/>
        <w:jc w:val="center"/>
        <w:tblCellSpacing w:w="37" w:type="dxa"/>
        <w:tblCellMar>
          <w:left w:w="0" w:type="dxa"/>
          <w:right w:w="0" w:type="dxa"/>
        </w:tblCellMar>
        <w:tblLook w:val="00A0"/>
      </w:tblPr>
      <w:tblGrid>
        <w:gridCol w:w="1011"/>
        <w:gridCol w:w="5752"/>
      </w:tblGrid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语法：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result=insidepolygon(Point *polygon,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N,Point p);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参数：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600" w:type="pct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*polygon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多边形顶点数组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N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多边形顶点个数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p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被判断点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返回值：</w:t>
            </w:r>
          </w:p>
        </w:tc>
        <w:tc>
          <w:tcPr>
            <w:tcW w:w="4400" w:type="pct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0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：点在多边形内部；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：点在多边形外部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注意：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若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p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点在多边形顶点或者边上，返回值不确定，需另行判断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需要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math.h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源程序：</w:t>
            </w:r>
          </w:p>
        </w:tc>
        <w:tc>
          <w:tcPr>
            <w:tcW w:w="4400" w:type="pct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#define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MIN(x,y) (x &lt; y ? x : y)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#define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MAX(x,y) (x &gt; y ? x : y)</w:t>
            </w:r>
          </w:p>
          <w:p w:rsidR="008E55BF" w:rsidRPr="000B29B6" w:rsidRDefault="008E55BF" w:rsidP="000B29B6">
            <w:pPr>
              <w:widowControl/>
              <w:spacing w:before="100" w:beforeAutospacing="1" w:after="100" w:afterAutospacing="1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typedef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struct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double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x,y;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} Point;</w:t>
            </w:r>
          </w:p>
          <w:p w:rsidR="008E55BF" w:rsidRPr="000B29B6" w:rsidRDefault="008E55BF" w:rsidP="000B29B6">
            <w:pPr>
              <w:widowControl/>
              <w:spacing w:before="100" w:beforeAutospacing="1" w:after="100" w:afterAutospacing="1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insidepolygon(Point *polygon,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N,Point p)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counter = 0;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i;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double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x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ers;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Point p1,p2;</w:t>
            </w:r>
          </w:p>
          <w:p w:rsidR="008E55BF" w:rsidRPr="000B29B6" w:rsidRDefault="008E55BF" w:rsidP="000B29B6">
            <w:pPr>
              <w:widowControl/>
              <w:spacing w:before="100" w:beforeAutospacing="1" w:after="100" w:afterAutospacing="1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   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p1 = polygon[0];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for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(i=1;i&lt;=N;i++) 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p2 = polygon[i % N];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if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(p.y &gt; MIN(p1.y,p2.y)) 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if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(p.y &lt;= MAX(p1.y,p2.y)) 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if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(p.x &lt;= MAX(p1.x,p2.x)) 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    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if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(p1.y != p2.y) 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            x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ers = (p.y-p1.y)*(p2.x-p1.x)/(p2.y-p1.y)+p1.x;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        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if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(p1.x == p2.x || p.x &lt;= x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ers)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                counter++;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            }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        }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    }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}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p1 = p2;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}</w:t>
            </w:r>
          </w:p>
          <w:p w:rsidR="008E55BF" w:rsidRPr="000B29B6" w:rsidRDefault="008E55BF" w:rsidP="000B29B6">
            <w:pPr>
              <w:widowControl/>
              <w:spacing w:before="100" w:beforeAutospacing="1" w:after="100" w:afterAutospacing="1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if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(counter % 2 == 0)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return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(OUTSIDE);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else</w:t>
            </w: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br/>
            </w: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   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return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(INSIDE);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:rsidR="008E55BF" w:rsidRPr="000B29B6" w:rsidRDefault="008E55BF" w:rsidP="000B29B6">
      <w:pPr>
        <w:widowControl/>
        <w:jc w:val="left"/>
        <w:rPr>
          <w:rFonts w:ascii="宋体" w:cs="宋体"/>
          <w:color w:val="000000"/>
          <w:kern w:val="0"/>
          <w:sz w:val="18"/>
          <w:szCs w:val="18"/>
        </w:rPr>
      </w:pPr>
    </w:p>
    <w:p w:rsidR="008E55BF" w:rsidRPr="000B29B6" w:rsidRDefault="008E55BF" w:rsidP="000B29B6">
      <w:pPr>
        <w:widowControl/>
        <w:spacing w:before="100" w:beforeAutospacing="1" w:after="100" w:afterAutospacing="1"/>
        <w:jc w:val="left"/>
        <w:rPr>
          <w:rFonts w:ascii="宋体" w:cs="宋体"/>
          <w:color w:val="000000"/>
          <w:kern w:val="0"/>
          <w:sz w:val="18"/>
          <w:szCs w:val="18"/>
        </w:rPr>
      </w:pPr>
      <w:bookmarkStart w:id="20" w:name="21"/>
      <w:bookmarkEnd w:id="20"/>
      <w:r w:rsidRPr="000B29B6">
        <w:rPr>
          <w:rFonts w:ascii="宋体" w:hAnsi="宋体" w:cs="宋体"/>
          <w:color w:val="000000"/>
          <w:kern w:val="0"/>
          <w:sz w:val="18"/>
          <w:szCs w:val="18"/>
        </w:rPr>
        <w:t>6.</w:t>
      </w:r>
      <w:r w:rsidRPr="000B29B6">
        <w:rPr>
          <w:rFonts w:ascii="宋体" w:hAnsi="宋体" w:cs="宋体" w:hint="eastAsia"/>
          <w:color w:val="000000"/>
          <w:kern w:val="0"/>
          <w:sz w:val="18"/>
          <w:szCs w:val="18"/>
        </w:rPr>
        <w:t>判断点是否在线段上</w:t>
      </w:r>
    </w:p>
    <w:tbl>
      <w:tblPr>
        <w:tblW w:w="4000" w:type="pct"/>
        <w:jc w:val="center"/>
        <w:tblCellSpacing w:w="37" w:type="dxa"/>
        <w:tblCellMar>
          <w:left w:w="0" w:type="dxa"/>
          <w:right w:w="0" w:type="dxa"/>
        </w:tblCellMar>
        <w:tblLook w:val="00A0"/>
      </w:tblPr>
      <w:tblGrid>
        <w:gridCol w:w="896"/>
        <w:gridCol w:w="5867"/>
      </w:tblGrid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语法：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result=Pointonline(Point p1,Point p2,Point p);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参数：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600" w:type="pct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p1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、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p2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线段的两个端点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p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被判断点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返回值：</w:t>
            </w:r>
          </w:p>
        </w:tc>
        <w:tc>
          <w:tcPr>
            <w:tcW w:w="4400" w:type="pct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0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：点在不在线段上；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：点在线段上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注意：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若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p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线段端点上返回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需要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math.h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源程序：</w:t>
            </w:r>
          </w:p>
        </w:tc>
        <w:tc>
          <w:tcPr>
            <w:tcW w:w="4400" w:type="pct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#define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MIN(x,y) (x &lt; y ? x : y)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#define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MAX(x,y) (x &gt; y ? x : y) </w:t>
            </w:r>
          </w:p>
          <w:p w:rsidR="008E55BF" w:rsidRPr="000B29B6" w:rsidRDefault="008E55BF" w:rsidP="000B29B6">
            <w:pPr>
              <w:widowControl/>
              <w:spacing w:before="100" w:beforeAutospacing="1" w:after="100" w:afterAutospacing="1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typedef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struct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double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x,y;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} Point;</w:t>
            </w:r>
          </w:p>
          <w:p w:rsidR="008E55BF" w:rsidRPr="000B29B6" w:rsidRDefault="008E55BF" w:rsidP="000B29B6">
            <w:pPr>
              <w:widowControl/>
              <w:spacing w:before="100" w:beforeAutospacing="1" w:after="100" w:afterAutospacing="1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FC(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double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x1,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double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x2)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if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(x1-x2&lt;0.000002&amp;&amp;x1-x2&gt;-0.000002) 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return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1; 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else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return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0;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}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Pointonline(Point p1,Point p2,Point p)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double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x1,y1,x2,y2;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x1=p.x-p1.x;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x2=p2.x-p1.x;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y1=p.y-p1.y;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y2=p2.y-p1.y;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if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(FC(x1*y2-x2*y1,0)==0) 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return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0;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if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((MIN(p1.x,p2.x)&lt;=p.x&amp;&amp;p.x&lt;=MAX(p1.x,p2.x))&amp;&amp;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(MIN(p1.y,p2.y)&lt;=p.y&amp;&amp;p.y&lt;=MAX(p1.y,p2.y)))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return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1; 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else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return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0;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:rsidR="008E55BF" w:rsidRPr="000B29B6" w:rsidRDefault="008E55BF" w:rsidP="000B29B6">
      <w:pPr>
        <w:widowControl/>
        <w:jc w:val="left"/>
        <w:rPr>
          <w:rFonts w:ascii="宋体" w:cs="宋体"/>
          <w:color w:val="000000"/>
          <w:kern w:val="0"/>
          <w:sz w:val="18"/>
          <w:szCs w:val="18"/>
        </w:rPr>
      </w:pPr>
    </w:p>
    <w:p w:rsidR="008E55BF" w:rsidRPr="000B29B6" w:rsidRDefault="008E55BF" w:rsidP="000B29B6">
      <w:pPr>
        <w:widowControl/>
        <w:spacing w:before="100" w:beforeAutospacing="1" w:after="100" w:afterAutospacing="1"/>
        <w:jc w:val="left"/>
        <w:rPr>
          <w:rFonts w:ascii="宋体" w:cs="宋体"/>
          <w:color w:val="000000"/>
          <w:kern w:val="0"/>
          <w:sz w:val="18"/>
          <w:szCs w:val="18"/>
        </w:rPr>
      </w:pPr>
      <w:bookmarkStart w:id="21" w:name="22"/>
      <w:bookmarkEnd w:id="21"/>
      <w:r w:rsidRPr="000B29B6">
        <w:rPr>
          <w:rFonts w:ascii="宋体" w:hAnsi="宋体" w:cs="宋体"/>
          <w:color w:val="000000"/>
          <w:kern w:val="0"/>
          <w:sz w:val="18"/>
          <w:szCs w:val="18"/>
        </w:rPr>
        <w:t>7.</w:t>
      </w:r>
      <w:r w:rsidRPr="000B29B6">
        <w:rPr>
          <w:rFonts w:ascii="宋体" w:hAnsi="宋体" w:cs="宋体" w:hint="eastAsia"/>
          <w:color w:val="000000"/>
          <w:kern w:val="0"/>
          <w:sz w:val="18"/>
          <w:szCs w:val="18"/>
        </w:rPr>
        <w:t>判断两线段是否相交</w:t>
      </w:r>
    </w:p>
    <w:tbl>
      <w:tblPr>
        <w:tblW w:w="4000" w:type="pct"/>
        <w:jc w:val="center"/>
        <w:tblCellSpacing w:w="37" w:type="dxa"/>
        <w:tblCellMar>
          <w:left w:w="0" w:type="dxa"/>
          <w:right w:w="0" w:type="dxa"/>
        </w:tblCellMar>
        <w:tblLook w:val="00A0"/>
      </w:tblPr>
      <w:tblGrid>
        <w:gridCol w:w="416"/>
        <w:gridCol w:w="8038"/>
      </w:tblGrid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语法：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result=sectintersect(Point p1,Point p2,Point p3,Point p4);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参数：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600" w:type="pct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p1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～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4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两条线段的四个端点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返回值：</w:t>
            </w:r>
          </w:p>
        </w:tc>
        <w:tc>
          <w:tcPr>
            <w:tcW w:w="4400" w:type="pct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0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：两线段不相交；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：两线段相交；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两线段首尾相接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注意：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p1!=p2;p3!=p4;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源程序：</w:t>
            </w:r>
          </w:p>
        </w:tc>
        <w:tc>
          <w:tcPr>
            <w:tcW w:w="4400" w:type="pct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#define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MIN(x,y) (x &lt; y ? x : y)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#define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MAX(x,y) (x &gt; y ? x : y) </w:t>
            </w:r>
          </w:p>
          <w:p w:rsidR="008E55BF" w:rsidRPr="000B29B6" w:rsidRDefault="008E55BF" w:rsidP="000B29B6">
            <w:pPr>
              <w:widowControl/>
              <w:spacing w:before="100" w:beforeAutospacing="1" w:after="100" w:afterAutospacing="1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typedef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struct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double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x,y;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} Point;</w:t>
            </w:r>
          </w:p>
          <w:p w:rsidR="008E55BF" w:rsidRPr="000B29B6" w:rsidRDefault="008E55BF" w:rsidP="000B29B6">
            <w:pPr>
              <w:widowControl/>
              <w:spacing w:before="100" w:beforeAutospacing="1" w:after="100" w:afterAutospacing="1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lineintersect(Point p1,Point p2,Point p3,Point p4)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Point tp1,tp2,tp3;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if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((p1.x==p3.x&amp;&amp;p1.y==p3.y)||(p1.x==p4.x&amp;&amp;p1.y==p4.y)||(p2.x==p3.x&amp;&amp;p2.y==p3.y)||(p2.x==p4.x&amp;&amp;p2.y==p4.y))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 xml:space="preserve">        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return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2;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//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快速排斥试验</w:t>
            </w: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br/>
            </w: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if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((MIN(p1.x,p2.x)&lt;p3.x&amp;&amp;p3.x&lt;MAX(p1.x,p2.x)&amp;&amp;MIN(p1.y,p2.y)&lt;p3.y&lt;MAX(p1.y,p2.y))||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(MIN(p1.x,p2.x)&lt;p4.x&amp;&amp;p3.x&lt;MAX(p1.x,p2.x)&amp;&amp;MIN(p1.y,p2.y)&lt;p3.y&lt;MAX(p1.y,p2.y)))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;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else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return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0;</w:t>
            </w:r>
          </w:p>
          <w:p w:rsidR="008E55BF" w:rsidRPr="000B29B6" w:rsidRDefault="008E55BF" w:rsidP="000B29B6">
            <w:pPr>
              <w:widowControl/>
              <w:spacing w:before="100" w:beforeAutospacing="1" w:after="100" w:afterAutospacing="1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//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跨立试验</w:t>
            </w: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br/>
            </w: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   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tp1.x=p1.x-p3.x;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tp1.y=p1.y-p3.y;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tp2.x=p4.x-p3.x;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tp2.y=p4.y-p3.y;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tp3.x=p2.x-p3.x;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tp3.y=p2.y-p3.y;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if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((tp1.x*tp2.y-tp1.y*tp2.x)*(tp2.x*tp3.y-tp2.y*tp3.x)&gt;=0) 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return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1; 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else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return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0;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:rsidR="008E55BF" w:rsidRPr="000B29B6" w:rsidRDefault="008E55BF" w:rsidP="000B29B6">
      <w:pPr>
        <w:widowControl/>
        <w:jc w:val="left"/>
        <w:rPr>
          <w:rFonts w:ascii="宋体" w:cs="宋体"/>
          <w:color w:val="000000"/>
          <w:kern w:val="0"/>
          <w:sz w:val="18"/>
          <w:szCs w:val="18"/>
        </w:rPr>
      </w:pPr>
    </w:p>
    <w:p w:rsidR="008E55BF" w:rsidRPr="000B29B6" w:rsidRDefault="008E55BF" w:rsidP="000B29B6">
      <w:pPr>
        <w:widowControl/>
        <w:spacing w:before="100" w:beforeAutospacing="1" w:after="100" w:afterAutospacing="1"/>
        <w:jc w:val="left"/>
        <w:rPr>
          <w:rFonts w:ascii="宋体" w:cs="宋体"/>
          <w:color w:val="000000"/>
          <w:kern w:val="0"/>
          <w:sz w:val="18"/>
          <w:szCs w:val="18"/>
        </w:rPr>
      </w:pPr>
      <w:bookmarkStart w:id="22" w:name="23"/>
      <w:bookmarkEnd w:id="22"/>
      <w:r w:rsidRPr="000B29B6">
        <w:rPr>
          <w:rFonts w:ascii="宋体" w:hAnsi="宋体" w:cs="宋体"/>
          <w:color w:val="000000"/>
          <w:kern w:val="0"/>
          <w:sz w:val="18"/>
          <w:szCs w:val="18"/>
        </w:rPr>
        <w:t>8.</w:t>
      </w:r>
      <w:r w:rsidRPr="000B29B6">
        <w:rPr>
          <w:rFonts w:ascii="宋体" w:hAnsi="宋体" w:cs="宋体" w:hint="eastAsia"/>
          <w:color w:val="000000"/>
          <w:kern w:val="0"/>
          <w:sz w:val="18"/>
          <w:szCs w:val="18"/>
        </w:rPr>
        <w:t>判断线段与直线是否相交</w:t>
      </w:r>
    </w:p>
    <w:tbl>
      <w:tblPr>
        <w:tblW w:w="4000" w:type="pct"/>
        <w:jc w:val="center"/>
        <w:tblCellSpacing w:w="37" w:type="dxa"/>
        <w:tblCellMar>
          <w:left w:w="0" w:type="dxa"/>
          <w:right w:w="0" w:type="dxa"/>
        </w:tblCellMar>
        <w:tblLook w:val="00A0"/>
      </w:tblPr>
      <w:tblGrid>
        <w:gridCol w:w="896"/>
        <w:gridCol w:w="5867"/>
      </w:tblGrid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语法：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result=lineintersect(Point p1,Point p2,Point p3,Point p4);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参数：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p1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、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p2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线段的两个端点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600" w:type="pct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p3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、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p4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直线上的两个点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返回值：</w:t>
            </w:r>
          </w:p>
        </w:tc>
        <w:tc>
          <w:tcPr>
            <w:tcW w:w="4400" w:type="pct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0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：线段直线不相交；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：线段和直线相交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注意：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如线段在直线上，返回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1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源程序：</w:t>
            </w:r>
          </w:p>
        </w:tc>
        <w:tc>
          <w:tcPr>
            <w:tcW w:w="4400" w:type="pct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spacing w:before="100" w:beforeAutospacing="1" w:after="100" w:afterAutospacing="1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typedef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struct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double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x,y;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} Point;</w:t>
            </w:r>
          </w:p>
          <w:p w:rsidR="008E55BF" w:rsidRPr="000B29B6" w:rsidRDefault="008E55BF" w:rsidP="000B29B6">
            <w:pPr>
              <w:widowControl/>
              <w:spacing w:before="100" w:beforeAutospacing="1" w:after="100" w:afterAutospacing="1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lineintersect(Point p1,Point p2,Point p3,Point p4)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Point tp1,tp2,tp3;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tp1.x=p1.x-p3.x;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tp1.y=p1.y-p3.y;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tp2.x=p4.x-p3.x;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tp2.y=p4.y-p3.y;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tp3.x=p2.x-p3.x;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tp3.y=p2.y-p3.y;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if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((tp1.x*tp2.y-tp1.y*tp2.x)*(tp2.x*tp3.y-tp2.y*tp3.x)&gt;=0) 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return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1; 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else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return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0;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:rsidR="008E55BF" w:rsidRPr="000B29B6" w:rsidRDefault="008E55BF" w:rsidP="000B29B6">
      <w:pPr>
        <w:widowControl/>
        <w:jc w:val="left"/>
        <w:rPr>
          <w:rFonts w:ascii="宋体" w:cs="宋体"/>
          <w:color w:val="000000"/>
          <w:kern w:val="0"/>
          <w:sz w:val="18"/>
          <w:szCs w:val="18"/>
        </w:rPr>
      </w:pPr>
    </w:p>
    <w:p w:rsidR="008E55BF" w:rsidRPr="000B29B6" w:rsidRDefault="008E55BF" w:rsidP="000B29B6">
      <w:pPr>
        <w:widowControl/>
        <w:spacing w:before="100" w:beforeAutospacing="1" w:after="100" w:afterAutospacing="1"/>
        <w:jc w:val="left"/>
        <w:rPr>
          <w:rFonts w:ascii="宋体" w:cs="宋体"/>
          <w:color w:val="000000"/>
          <w:kern w:val="0"/>
          <w:sz w:val="18"/>
          <w:szCs w:val="18"/>
        </w:rPr>
      </w:pPr>
      <w:bookmarkStart w:id="23" w:name="24"/>
      <w:bookmarkEnd w:id="23"/>
      <w:r w:rsidRPr="000B29B6">
        <w:rPr>
          <w:rFonts w:ascii="宋体" w:hAnsi="宋体" w:cs="宋体"/>
          <w:color w:val="000000"/>
          <w:kern w:val="0"/>
          <w:sz w:val="18"/>
          <w:szCs w:val="18"/>
        </w:rPr>
        <w:t>9.</w:t>
      </w:r>
      <w:r w:rsidRPr="000B29B6">
        <w:rPr>
          <w:rFonts w:ascii="宋体" w:hAnsi="宋体" w:cs="宋体" w:hint="eastAsia"/>
          <w:color w:val="000000"/>
          <w:kern w:val="0"/>
          <w:sz w:val="18"/>
          <w:szCs w:val="18"/>
        </w:rPr>
        <w:t>点到线段最短距离</w:t>
      </w:r>
    </w:p>
    <w:tbl>
      <w:tblPr>
        <w:tblW w:w="4000" w:type="pct"/>
        <w:jc w:val="center"/>
        <w:tblCellSpacing w:w="37" w:type="dxa"/>
        <w:tblCellMar>
          <w:left w:w="0" w:type="dxa"/>
          <w:right w:w="0" w:type="dxa"/>
        </w:tblCellMar>
        <w:tblLook w:val="00A0"/>
      </w:tblPr>
      <w:tblGrid>
        <w:gridCol w:w="413"/>
        <w:gridCol w:w="8041"/>
      </w:tblGrid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语法：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result=mindistance(Point p1,Point p2,Point q);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参数：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p1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、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p2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线段的两个端点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600" w:type="pct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q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判断点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返回值：</w:t>
            </w:r>
          </w:p>
        </w:tc>
        <w:tc>
          <w:tcPr>
            <w:tcW w:w="4400" w:type="pct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点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q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到线段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p1p2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的距离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注意：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需要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math.h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源程序：</w:t>
            </w:r>
          </w:p>
        </w:tc>
        <w:tc>
          <w:tcPr>
            <w:tcW w:w="4400" w:type="pct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spacing w:before="100" w:beforeAutospacing="1" w:after="100" w:afterAutospacing="1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#define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MIN(x,y) (x &lt; y ? x : y)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#define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MAX(x,y) (x &gt; y ? x : y)</w:t>
            </w:r>
          </w:p>
          <w:p w:rsidR="008E55BF" w:rsidRPr="000B29B6" w:rsidRDefault="008E55BF" w:rsidP="000B29B6">
            <w:pPr>
              <w:widowControl/>
              <w:spacing w:before="100" w:beforeAutospacing="1" w:after="100" w:afterAutospacing="1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typedef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struct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double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x,y;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} Point;</w:t>
            </w:r>
          </w:p>
          <w:p w:rsidR="008E55BF" w:rsidRPr="000B29B6" w:rsidRDefault="008E55BF" w:rsidP="000B29B6">
            <w:pPr>
              <w:widowControl/>
              <w:spacing w:before="100" w:beforeAutospacing="1" w:after="100" w:afterAutospacing="1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double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mindistance(Point p1,Point p2,Point q)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flag=1;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double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k;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Point s;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if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(p1.x==p2.x) {s.x=p1.x;s.y=q.y;flag=0;}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if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(p1.y==p2.y) {s.x=q.x;s.y=p1.y;flag=0;}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if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(flag)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k=(p2.y-p1.y)/(p2.x-p1.x);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s.x=(k*k*p1.x+k*(q.y-p1.y)+q.x)/(k*k+1);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s.y=k*(s.x-p1.x)+p1.y;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}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if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(MIN(p1.x,p2.x)&lt;=s.x&amp;&amp;s.x&lt;=MAX(p1.x,p2.x))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return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sqrt((q.x-s.x)*(q.x-s.x)+(q.y-s.y)*(q.y-s.y));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else</w:t>
            </w: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br/>
            </w: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   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return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MIN(sqrt((q.x-p1.x)*(q.x-p1.x)+(q.y-p1.y)*(q.y-p1.y)),sqrt((q.x-p2.x)*(q.x-p2.x)+(q.y-p2.y)*(q.y-p2.y)));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:rsidR="008E55BF" w:rsidRPr="000B29B6" w:rsidRDefault="008E55BF" w:rsidP="000B29B6">
      <w:pPr>
        <w:widowControl/>
        <w:spacing w:after="240"/>
        <w:jc w:val="left"/>
        <w:rPr>
          <w:rFonts w:ascii="宋体" w:cs="宋体"/>
          <w:color w:val="000000"/>
          <w:kern w:val="0"/>
          <w:sz w:val="18"/>
          <w:szCs w:val="18"/>
        </w:rPr>
      </w:pPr>
    </w:p>
    <w:p w:rsidR="008E55BF" w:rsidRPr="000B29B6" w:rsidRDefault="008E55BF" w:rsidP="000B29B6">
      <w:pPr>
        <w:widowControl/>
        <w:spacing w:before="100" w:beforeAutospacing="1" w:after="100" w:afterAutospacing="1"/>
        <w:jc w:val="left"/>
        <w:rPr>
          <w:rFonts w:ascii="宋体" w:cs="宋体"/>
          <w:color w:val="000000"/>
          <w:kern w:val="0"/>
          <w:sz w:val="18"/>
          <w:szCs w:val="18"/>
        </w:rPr>
      </w:pPr>
      <w:bookmarkStart w:id="24" w:name="25"/>
      <w:bookmarkEnd w:id="24"/>
      <w:r w:rsidRPr="000B29B6">
        <w:rPr>
          <w:rFonts w:ascii="宋体" w:hAnsi="宋体" w:cs="宋体"/>
          <w:color w:val="000000"/>
          <w:kern w:val="0"/>
          <w:sz w:val="18"/>
          <w:szCs w:val="18"/>
        </w:rPr>
        <w:t>10.</w:t>
      </w:r>
      <w:r w:rsidRPr="000B29B6">
        <w:rPr>
          <w:rFonts w:ascii="宋体" w:hAnsi="宋体" w:cs="宋体" w:hint="eastAsia"/>
          <w:color w:val="000000"/>
          <w:kern w:val="0"/>
          <w:sz w:val="18"/>
          <w:szCs w:val="18"/>
        </w:rPr>
        <w:t>求两直线的交点</w:t>
      </w:r>
    </w:p>
    <w:tbl>
      <w:tblPr>
        <w:tblW w:w="4000" w:type="pct"/>
        <w:jc w:val="center"/>
        <w:tblCellSpacing w:w="37" w:type="dxa"/>
        <w:tblCellMar>
          <w:left w:w="0" w:type="dxa"/>
          <w:right w:w="0" w:type="dxa"/>
        </w:tblCellMar>
        <w:tblLook w:val="00A0"/>
      </w:tblPr>
      <w:tblGrid>
        <w:gridCol w:w="413"/>
        <w:gridCol w:w="8041"/>
      </w:tblGrid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语法：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result=mindistance(Point p1,Point p2,Point q);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参数：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p1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～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p4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直线上不相同的两点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600" w:type="pct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*p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通过指针返回结果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返回值：</w:t>
            </w:r>
          </w:p>
        </w:tc>
        <w:tc>
          <w:tcPr>
            <w:tcW w:w="4400" w:type="pct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：两直线相交；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：两直线平行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注意：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如需要判断两线段交点，检验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k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和对应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k1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（注释中）的值是否在</w:t>
            </w: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0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～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之间，用在</w:t>
            </w: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0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～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之间的那个求交点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源程序：</w:t>
            </w:r>
          </w:p>
        </w:tc>
        <w:tc>
          <w:tcPr>
            <w:tcW w:w="4400" w:type="pct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spacing w:before="100" w:beforeAutospacing="1" w:after="100" w:afterAutospacing="1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typedef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struct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double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x,y;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} Point;</w:t>
            </w:r>
          </w:p>
          <w:p w:rsidR="008E55BF" w:rsidRPr="000B29B6" w:rsidRDefault="008E55BF" w:rsidP="000B29B6">
            <w:pPr>
              <w:widowControl/>
              <w:spacing w:before="100" w:beforeAutospacing="1" w:after="100" w:afterAutospacing="1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linecorss(Point p1,Point p2,Point p3,Point p4,Point *p)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  double k;</w:t>
            </w:r>
          </w:p>
          <w:p w:rsidR="008E55BF" w:rsidRPr="000B29B6" w:rsidRDefault="008E55BF" w:rsidP="000B29B6">
            <w:pPr>
              <w:widowControl/>
              <w:spacing w:before="100" w:beforeAutospacing="1" w:after="100" w:afterAutospacing="1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  //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同一直线</w:t>
            </w:r>
          </w:p>
          <w:p w:rsidR="008E55BF" w:rsidRPr="000B29B6" w:rsidRDefault="008E55BF" w:rsidP="000B29B6">
            <w:pPr>
              <w:widowControl/>
              <w:spacing w:before="100" w:beforeAutospacing="1" w:after="100" w:afterAutospacing="1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 if ((p4.x-p3.x)*(p1.y-p3.y)-(p4.y-p3.y)*(p1.x-p3.x)==0&amp;&amp;</w:t>
            </w:r>
          </w:p>
          <w:p w:rsidR="008E55BF" w:rsidRPr="000B29B6" w:rsidRDefault="008E55BF" w:rsidP="000B29B6">
            <w:pPr>
              <w:widowControl/>
              <w:spacing w:before="100" w:beforeAutospacing="1" w:after="100" w:afterAutospacing="1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       (p2.x-p1.x)*(p1.y-p3.y)-(p2.y-p1.y)*(p1.x-p3.x)==0) return 2;</w:t>
            </w:r>
          </w:p>
          <w:p w:rsidR="008E55BF" w:rsidRPr="000B29B6" w:rsidRDefault="008E55BF" w:rsidP="000B29B6">
            <w:pPr>
              <w:widowControl/>
              <w:spacing w:before="100" w:beforeAutospacing="1" w:after="100" w:afterAutospacing="1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  //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平行，不同一直线</w:t>
            </w:r>
          </w:p>
          <w:p w:rsidR="008E55BF" w:rsidRPr="000B29B6" w:rsidRDefault="008E55BF" w:rsidP="000B29B6">
            <w:pPr>
              <w:widowControl/>
              <w:spacing w:before="100" w:beforeAutospacing="1" w:after="100" w:afterAutospacing="1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 if ((p4.y-p3.y)*(p2.x-p1.x)-(p4.x-p3.x)*(p2.y-p1.y)==0) return 0;</w:t>
            </w:r>
          </w:p>
          <w:p w:rsidR="008E55BF" w:rsidRPr="000B29B6" w:rsidRDefault="008E55BF" w:rsidP="000B29B6">
            <w:pPr>
              <w:widowControl/>
              <w:spacing w:before="100" w:beforeAutospacing="1" w:after="100" w:afterAutospacing="1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  <w:p w:rsidR="008E55BF" w:rsidRPr="000B29B6" w:rsidRDefault="008E55BF" w:rsidP="000B29B6">
            <w:pPr>
              <w:widowControl/>
              <w:spacing w:before="100" w:beforeAutospacing="1" w:after="100" w:afterAutospacing="1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   k=((p4.x-p3.x)*(p1.y-p3.y)-(p4.y-p3.y)*(p1.x-p3.x))/((p4.y-p3.y)*(p2.x-p1.x)-(p4.x-p3.x)*(p2.y-p1.y));</w:t>
            </w:r>
          </w:p>
          <w:p w:rsidR="008E55BF" w:rsidRPr="000B29B6" w:rsidRDefault="008E55BF" w:rsidP="000B29B6">
            <w:pPr>
              <w:widowControl/>
              <w:spacing w:before="100" w:beforeAutospacing="1" w:after="100" w:afterAutospacing="1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//k1=((p2.x-p1.x)*(p1.y-p3.y)-(p2.y-p1.y)*(p1.x-p3.x))/((p4.y-p3.y)*(p2.x-p1.x)-(p4.x-p3.x)*(p2.y-p1.y));</w:t>
            </w:r>
          </w:p>
          <w:p w:rsidR="008E55BF" w:rsidRPr="000B29B6" w:rsidRDefault="008E55BF" w:rsidP="000B29B6">
            <w:pPr>
              <w:widowControl/>
              <w:spacing w:before="100" w:beforeAutospacing="1" w:after="100" w:afterAutospacing="1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  (*p).x=p1.x+k*(p2.x-p1.x);</w:t>
            </w:r>
          </w:p>
          <w:p w:rsidR="008E55BF" w:rsidRPr="000B29B6" w:rsidRDefault="008E55BF" w:rsidP="000B29B6">
            <w:pPr>
              <w:widowControl/>
              <w:spacing w:before="100" w:beforeAutospacing="1" w:after="100" w:afterAutospacing="1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  (*p).y=p1.y+k*(p2.y-p1.y);</w:t>
            </w:r>
          </w:p>
          <w:p w:rsidR="008E55BF" w:rsidRPr="000B29B6" w:rsidRDefault="008E55BF" w:rsidP="000B29B6">
            <w:pPr>
              <w:widowControl/>
              <w:spacing w:before="100" w:beforeAutospacing="1" w:after="100" w:afterAutospacing="1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  return 1;//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有交点</w:t>
            </w: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8E55BF" w:rsidRPr="000B29B6" w:rsidRDefault="008E55BF" w:rsidP="000B29B6">
      <w:pPr>
        <w:widowControl/>
        <w:spacing w:after="240"/>
        <w:jc w:val="left"/>
        <w:rPr>
          <w:rFonts w:ascii="宋体" w:cs="宋体"/>
          <w:color w:val="000000"/>
          <w:kern w:val="0"/>
          <w:sz w:val="18"/>
          <w:szCs w:val="18"/>
        </w:rPr>
      </w:pPr>
    </w:p>
    <w:p w:rsidR="008E55BF" w:rsidRPr="000B29B6" w:rsidRDefault="008E55BF" w:rsidP="000B29B6">
      <w:pPr>
        <w:widowControl/>
        <w:spacing w:before="100" w:beforeAutospacing="1" w:after="100" w:afterAutospacing="1"/>
        <w:jc w:val="left"/>
        <w:rPr>
          <w:rFonts w:ascii="宋体" w:cs="宋体"/>
          <w:color w:val="000000"/>
          <w:kern w:val="0"/>
          <w:sz w:val="18"/>
          <w:szCs w:val="18"/>
        </w:rPr>
      </w:pPr>
      <w:bookmarkStart w:id="25" w:name="26"/>
      <w:bookmarkEnd w:id="25"/>
      <w:r w:rsidRPr="000B29B6">
        <w:rPr>
          <w:rFonts w:ascii="宋体" w:hAnsi="宋体" w:cs="宋体"/>
          <w:color w:val="000000"/>
          <w:kern w:val="0"/>
          <w:sz w:val="18"/>
          <w:szCs w:val="18"/>
        </w:rPr>
        <w:t>11.</w:t>
      </w:r>
      <w:r w:rsidRPr="000B29B6">
        <w:rPr>
          <w:rFonts w:ascii="宋体" w:hAnsi="宋体" w:cs="宋体" w:hint="eastAsia"/>
          <w:color w:val="000000"/>
          <w:kern w:val="0"/>
          <w:sz w:val="18"/>
          <w:szCs w:val="18"/>
        </w:rPr>
        <w:t>判断一个封闭图形是凹集还是凸集</w:t>
      </w:r>
    </w:p>
    <w:tbl>
      <w:tblPr>
        <w:tblW w:w="4000" w:type="pct"/>
        <w:jc w:val="center"/>
        <w:tblCellSpacing w:w="37" w:type="dxa"/>
        <w:tblCellMar>
          <w:left w:w="0" w:type="dxa"/>
          <w:right w:w="0" w:type="dxa"/>
        </w:tblCellMar>
        <w:tblLook w:val="00A0"/>
      </w:tblPr>
      <w:tblGrid>
        <w:gridCol w:w="896"/>
        <w:gridCol w:w="5867"/>
      </w:tblGrid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语法：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result=convex(Point *p,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n);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参数：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*p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封闭曲线顶点数组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600" w:type="pct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n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封闭曲线顶点个数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返回值：</w:t>
            </w:r>
          </w:p>
        </w:tc>
        <w:tc>
          <w:tcPr>
            <w:tcW w:w="4400" w:type="pct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：凸集；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-1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：凹集；</w:t>
            </w: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0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：曲线不符合要求无法计算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注意：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默认曲线为简单曲线：无交叉、无圈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源程序：</w:t>
            </w:r>
          </w:p>
        </w:tc>
        <w:tc>
          <w:tcPr>
            <w:tcW w:w="4400" w:type="pct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spacing w:before="100" w:beforeAutospacing="1" w:after="100" w:afterAutospacing="1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typedef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struct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double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x,y;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} Point;</w:t>
            </w:r>
          </w:p>
          <w:p w:rsidR="008E55BF" w:rsidRPr="000B29B6" w:rsidRDefault="008E55BF" w:rsidP="000B29B6">
            <w:pPr>
              <w:widowControl/>
              <w:spacing w:before="100" w:beforeAutospacing="1" w:after="100" w:afterAutospacing="1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convex(Point *p,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n)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i,j,k;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flag = 0;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double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z;</w:t>
            </w:r>
          </w:p>
          <w:p w:rsidR="008E55BF" w:rsidRPr="000B29B6" w:rsidRDefault="008E55BF" w:rsidP="000B29B6">
            <w:pPr>
              <w:widowControl/>
              <w:spacing w:before="100" w:beforeAutospacing="1" w:after="100" w:afterAutospacing="1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if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(n &lt; 3)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return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(0);</w:t>
            </w:r>
          </w:p>
          <w:p w:rsidR="008E55BF" w:rsidRPr="000B29B6" w:rsidRDefault="008E55BF" w:rsidP="000B29B6">
            <w:pPr>
              <w:widowControl/>
              <w:spacing w:before="100" w:beforeAutospacing="1" w:after="100" w:afterAutospacing="1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for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(i=0;i&lt;n;i++) 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j = (i + 1) % n;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k = (i + 2) % n;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z = (p[j].x - p[i].x) * (p[k].y - p[j].y);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z -= (p[j].y - p[i].y) * (p[k].x - p[j].x);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if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(z &lt; 0)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flag |= 1;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else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if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(z &gt; 0)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flag |= 2;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if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(flag == 3)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return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－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1; //CONCAVE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}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if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(flag != 0)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return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1; //CONVEX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else</w:t>
            </w: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br/>
            </w: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return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0;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:rsidR="008E55BF" w:rsidRPr="000B29B6" w:rsidRDefault="008E55BF" w:rsidP="000B29B6">
      <w:pPr>
        <w:widowControl/>
        <w:jc w:val="left"/>
        <w:rPr>
          <w:rFonts w:ascii="宋体" w:cs="宋体"/>
          <w:color w:val="000000"/>
          <w:kern w:val="0"/>
          <w:sz w:val="18"/>
          <w:szCs w:val="18"/>
        </w:rPr>
      </w:pPr>
    </w:p>
    <w:p w:rsidR="008E55BF" w:rsidRPr="000B29B6" w:rsidRDefault="008E55BF" w:rsidP="000B29B6">
      <w:pPr>
        <w:widowControl/>
        <w:spacing w:before="100" w:beforeAutospacing="1" w:after="100" w:afterAutospacing="1"/>
        <w:jc w:val="left"/>
        <w:rPr>
          <w:rFonts w:ascii="宋体" w:cs="宋体"/>
          <w:color w:val="000000"/>
          <w:kern w:val="0"/>
          <w:sz w:val="18"/>
          <w:szCs w:val="18"/>
        </w:rPr>
      </w:pPr>
      <w:bookmarkStart w:id="26" w:name="27"/>
      <w:bookmarkEnd w:id="26"/>
      <w:r w:rsidRPr="000B29B6">
        <w:rPr>
          <w:rFonts w:ascii="宋体" w:hAnsi="宋体" w:cs="宋体"/>
          <w:color w:val="000000"/>
          <w:kern w:val="0"/>
          <w:sz w:val="18"/>
          <w:szCs w:val="18"/>
        </w:rPr>
        <w:t>12.Graham</w:t>
      </w:r>
      <w:r w:rsidRPr="000B29B6">
        <w:rPr>
          <w:rFonts w:ascii="宋体" w:hAnsi="宋体" w:cs="宋体" w:hint="eastAsia"/>
          <w:color w:val="000000"/>
          <w:kern w:val="0"/>
          <w:sz w:val="18"/>
          <w:szCs w:val="18"/>
        </w:rPr>
        <w:t>扫描法寻找凸包</w:t>
      </w:r>
    </w:p>
    <w:tbl>
      <w:tblPr>
        <w:tblW w:w="4000" w:type="pct"/>
        <w:jc w:val="center"/>
        <w:tblCellSpacing w:w="37" w:type="dxa"/>
        <w:tblCellMar>
          <w:left w:w="0" w:type="dxa"/>
          <w:right w:w="0" w:type="dxa"/>
        </w:tblCellMar>
        <w:tblLook w:val="00A0"/>
      </w:tblPr>
      <w:tblGrid>
        <w:gridCol w:w="985"/>
        <w:gridCol w:w="7469"/>
      </w:tblGrid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语法：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Graham_scan(Point PointSet[],Point ch[],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n,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&amp;len);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参数：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PointSet[]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输入的点集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600" w:type="pct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ch[]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输出的凸包上的点集，按照逆时针方向排列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n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PointSet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中的点的数目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len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输出的凸包上的点的个数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返回值：</w:t>
            </w:r>
          </w:p>
        </w:tc>
        <w:tc>
          <w:tcPr>
            <w:tcW w:w="4400" w:type="pct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null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源程序：</w:t>
            </w:r>
          </w:p>
        </w:tc>
        <w:tc>
          <w:tcPr>
            <w:tcW w:w="4400" w:type="pct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8E55BF" w:rsidRPr="002223AE" w:rsidTr="000B29B6">
        <w:trPr>
          <w:trHeight w:val="8775"/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struct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Point{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float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x,y;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 xml:space="preserve">}; </w:t>
            </w:r>
          </w:p>
          <w:p w:rsidR="008E55BF" w:rsidRPr="000B29B6" w:rsidRDefault="008E55BF" w:rsidP="000B29B6">
            <w:pPr>
              <w:widowControl/>
              <w:spacing w:before="100" w:beforeAutospacing="1" w:after="100" w:afterAutospacing="1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float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multiply(Point p1,Point p2,Point p0)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return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((p1.x-p0.x)*(p2.y-p0.y)-(p2.x-p0.x)*(p1.y-p0.y));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8E55BF" w:rsidRPr="000B29B6" w:rsidRDefault="008E55BF" w:rsidP="000B29B6">
            <w:pPr>
              <w:widowControl/>
              <w:spacing w:before="100" w:beforeAutospacing="1" w:after="100" w:afterAutospacing="1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float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distance(Point p1,Point p2)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return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(sqrt((p1.x-p2.x)*(p1.x-p2.x)+(p1.y-p2.y)*(p1.y-p2.y)));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8E55BF" w:rsidRPr="000B29B6" w:rsidRDefault="008E55BF" w:rsidP="000B29B6">
            <w:pPr>
              <w:widowControl/>
              <w:spacing w:before="100" w:beforeAutospacing="1" w:after="100" w:afterAutospacing="1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void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Graham_scan(Point PointSet[],Point ch[],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n,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&amp;len)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i,j,k=0,top=2;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Point tmp;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 xml:space="preserve">   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for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(i=1;i&lt;n;i++)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if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((PointSet[i].y&lt;PointSet[k].y)||((PointSet[i].y==PointSet[k].y)&amp;&amp;(PointSet[i].x&lt;PointSet[k].x)))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k=i;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tmp=PointSet[0];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PointSet[0]=PointSet[k];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 xml:space="preserve">    PointSet[k]=tmp;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for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(i=1;i&lt;n-1;i++)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 k=i;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for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(j=i+1;j&lt;n;j++)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if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 (multiply(PointSet[j],PointSet[k],PointSet[0])&gt;0) ||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         ((multiply(PointSet[j],PointSet[k],PointSet[0])==0)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             &amp;&amp;(distance(PointSet[0],PointSet[j])&lt;distance(PointSet[0],PointSet[k])))   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    k=j;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tmp=PointSet[i];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PointSet[i]=PointSet[k];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PointSet[k]=tmp;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}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ch[0]=PointSet[0];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ch[1]=PointSet[1];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 xml:space="preserve">    ch[2]=PointSet[2];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for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(i=3;i&lt;n;i++)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while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(multiply(PointSet[i],ch[top],ch[top-1])&gt;=0) top--;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ch[++top]=PointSet[i];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}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len=top+1;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:rsidR="008E55BF" w:rsidRPr="000B29B6" w:rsidRDefault="008E55BF" w:rsidP="000B29B6">
      <w:pPr>
        <w:widowControl/>
        <w:jc w:val="left"/>
        <w:rPr>
          <w:rFonts w:ascii="宋体" w:cs="宋体"/>
          <w:color w:val="000000"/>
          <w:kern w:val="0"/>
          <w:sz w:val="18"/>
          <w:szCs w:val="18"/>
        </w:rPr>
      </w:pPr>
    </w:p>
    <w:p w:rsidR="008E55BF" w:rsidRPr="000B29B6" w:rsidRDefault="008E55BF" w:rsidP="000B29B6">
      <w:pPr>
        <w:widowControl/>
        <w:spacing w:before="100" w:beforeAutospacing="1" w:after="100" w:afterAutospacing="1"/>
        <w:jc w:val="left"/>
        <w:rPr>
          <w:rFonts w:ascii="宋体" w:cs="宋体"/>
          <w:color w:val="000000"/>
          <w:kern w:val="0"/>
          <w:sz w:val="18"/>
          <w:szCs w:val="18"/>
        </w:rPr>
      </w:pPr>
      <w:r w:rsidRPr="000B29B6">
        <w:rPr>
          <w:rFonts w:ascii="宋体" w:hAnsi="宋体" w:cs="宋体" w:hint="eastAsia"/>
          <w:b/>
          <w:bCs/>
          <w:color w:val="000000"/>
          <w:kern w:val="0"/>
          <w:sz w:val="18"/>
          <w:szCs w:val="18"/>
        </w:rPr>
        <w:t>四、数论</w:t>
      </w:r>
    </w:p>
    <w:p w:rsidR="008E55BF" w:rsidRPr="000B29B6" w:rsidRDefault="008E55BF" w:rsidP="000B29B6">
      <w:pPr>
        <w:widowControl/>
        <w:spacing w:before="100" w:beforeAutospacing="1" w:after="100" w:afterAutospacing="1"/>
        <w:jc w:val="left"/>
        <w:rPr>
          <w:rFonts w:ascii="宋体" w:cs="宋体"/>
          <w:color w:val="000000"/>
          <w:kern w:val="0"/>
          <w:sz w:val="18"/>
          <w:szCs w:val="18"/>
        </w:rPr>
      </w:pPr>
      <w:bookmarkStart w:id="27" w:name="28"/>
      <w:bookmarkEnd w:id="27"/>
      <w:r w:rsidRPr="000B29B6">
        <w:rPr>
          <w:rFonts w:ascii="宋体" w:hAnsi="宋体" w:cs="宋体"/>
          <w:color w:val="000000"/>
          <w:kern w:val="0"/>
          <w:sz w:val="18"/>
          <w:szCs w:val="18"/>
        </w:rPr>
        <w:t>1.x</w:t>
      </w:r>
      <w:r w:rsidRPr="000B29B6">
        <w:rPr>
          <w:rFonts w:ascii="宋体" w:hAnsi="宋体" w:cs="宋体" w:hint="eastAsia"/>
          <w:color w:val="000000"/>
          <w:kern w:val="0"/>
          <w:sz w:val="18"/>
          <w:szCs w:val="18"/>
        </w:rPr>
        <w:t>的二进制长度</w:t>
      </w:r>
    </w:p>
    <w:tbl>
      <w:tblPr>
        <w:tblW w:w="4000" w:type="pct"/>
        <w:jc w:val="center"/>
        <w:tblCellSpacing w:w="37" w:type="dxa"/>
        <w:tblCellMar>
          <w:left w:w="0" w:type="dxa"/>
          <w:right w:w="0" w:type="dxa"/>
        </w:tblCellMar>
        <w:tblLook w:val="00A0"/>
      </w:tblPr>
      <w:tblGrid>
        <w:gridCol w:w="896"/>
        <w:gridCol w:w="5867"/>
      </w:tblGrid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语法：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result=BitLength(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x);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参数：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600" w:type="pct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</w:p>
        </w:tc>
        <w:tc>
          <w:tcPr>
            <w:tcW w:w="4400" w:type="pct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测长的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返回值：</w:t>
            </w:r>
          </w:p>
        </w:tc>
        <w:tc>
          <w:tcPr>
            <w:tcW w:w="4400" w:type="pct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的二进制长度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源程序：</w:t>
            </w:r>
          </w:p>
        </w:tc>
        <w:tc>
          <w:tcPr>
            <w:tcW w:w="4400" w:type="pct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BitLength(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x)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d = 0;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while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(x &gt; 0) 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x &gt;&gt;= 1;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d++;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}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return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d;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:rsidR="008E55BF" w:rsidRPr="000B29B6" w:rsidRDefault="008E55BF" w:rsidP="000B29B6">
      <w:pPr>
        <w:widowControl/>
        <w:spacing w:before="100" w:beforeAutospacing="1" w:after="100" w:afterAutospacing="1"/>
        <w:jc w:val="left"/>
        <w:rPr>
          <w:rFonts w:ascii="宋体" w:cs="宋体"/>
          <w:color w:val="000000"/>
          <w:kern w:val="0"/>
          <w:sz w:val="18"/>
          <w:szCs w:val="18"/>
        </w:rPr>
      </w:pPr>
      <w:r w:rsidRPr="000B29B6">
        <w:rPr>
          <w:rFonts w:ascii="宋体" w:cs="宋体"/>
          <w:color w:val="000000"/>
          <w:kern w:val="0"/>
          <w:sz w:val="18"/>
          <w:szCs w:val="18"/>
        </w:rPr>
        <w:br/>
      </w:r>
      <w:bookmarkStart w:id="28" w:name="29"/>
      <w:bookmarkEnd w:id="28"/>
      <w:r w:rsidRPr="000B29B6">
        <w:rPr>
          <w:rFonts w:ascii="宋体" w:hAnsi="宋体" w:cs="宋体"/>
          <w:color w:val="000000"/>
          <w:kern w:val="0"/>
          <w:sz w:val="18"/>
          <w:szCs w:val="18"/>
        </w:rPr>
        <w:t>2.</w:t>
      </w:r>
      <w:r w:rsidRPr="000B29B6">
        <w:rPr>
          <w:rFonts w:ascii="宋体" w:hAnsi="宋体" w:cs="宋体" w:hint="eastAsia"/>
          <w:color w:val="000000"/>
          <w:kern w:val="0"/>
          <w:sz w:val="18"/>
          <w:szCs w:val="18"/>
        </w:rPr>
        <w:t>返回</w:t>
      </w:r>
      <w:r w:rsidRPr="000B29B6">
        <w:rPr>
          <w:rFonts w:ascii="宋体" w:hAnsi="宋体" w:cs="宋体"/>
          <w:color w:val="000000"/>
          <w:kern w:val="0"/>
          <w:sz w:val="18"/>
          <w:szCs w:val="18"/>
        </w:rPr>
        <w:t>x</w:t>
      </w:r>
      <w:r w:rsidRPr="000B29B6">
        <w:rPr>
          <w:rFonts w:ascii="宋体" w:hAnsi="宋体" w:cs="宋体" w:hint="eastAsia"/>
          <w:color w:val="000000"/>
          <w:kern w:val="0"/>
          <w:sz w:val="18"/>
          <w:szCs w:val="18"/>
        </w:rPr>
        <w:t>的二进制表示中从低到高的第</w:t>
      </w:r>
      <w:r w:rsidRPr="000B29B6">
        <w:rPr>
          <w:rFonts w:ascii="宋体" w:hAnsi="宋体" w:cs="宋体"/>
          <w:color w:val="000000"/>
          <w:kern w:val="0"/>
          <w:sz w:val="18"/>
          <w:szCs w:val="18"/>
        </w:rPr>
        <w:t>i</w:t>
      </w:r>
      <w:r w:rsidRPr="000B29B6">
        <w:rPr>
          <w:rFonts w:ascii="宋体" w:hAnsi="宋体" w:cs="宋体" w:hint="eastAsia"/>
          <w:color w:val="000000"/>
          <w:kern w:val="0"/>
          <w:sz w:val="18"/>
          <w:szCs w:val="18"/>
        </w:rPr>
        <w:t>位</w:t>
      </w:r>
    </w:p>
    <w:tbl>
      <w:tblPr>
        <w:tblW w:w="4000" w:type="pct"/>
        <w:jc w:val="center"/>
        <w:tblCellSpacing w:w="37" w:type="dxa"/>
        <w:tblCellMar>
          <w:left w:w="0" w:type="dxa"/>
          <w:right w:w="0" w:type="dxa"/>
        </w:tblCellMar>
        <w:tblLook w:val="00A0"/>
      </w:tblPr>
      <w:tblGrid>
        <w:gridCol w:w="896"/>
        <w:gridCol w:w="5867"/>
      </w:tblGrid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语法：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result=BitAt(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x, 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i);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参数：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600" w:type="pct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十进制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x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i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要求二进制的第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i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位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返回值：</w:t>
            </w:r>
          </w:p>
        </w:tc>
        <w:tc>
          <w:tcPr>
            <w:tcW w:w="4400" w:type="pct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返回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的二进制表示中从低到高的第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i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位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注意：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最低位为第一位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源程序：</w:t>
            </w:r>
          </w:p>
        </w:tc>
        <w:tc>
          <w:tcPr>
            <w:tcW w:w="4400" w:type="pct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BitAt(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x, 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i)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return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 x &amp; (1 &lt;&lt; (i-1)) 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:rsidR="008E55BF" w:rsidRPr="000B29B6" w:rsidRDefault="008E55BF" w:rsidP="000B29B6">
      <w:pPr>
        <w:widowControl/>
        <w:jc w:val="left"/>
        <w:rPr>
          <w:rFonts w:ascii="宋体" w:cs="宋体"/>
          <w:color w:val="000000"/>
          <w:kern w:val="0"/>
          <w:sz w:val="18"/>
          <w:szCs w:val="18"/>
        </w:rPr>
      </w:pPr>
    </w:p>
    <w:p w:rsidR="008E55BF" w:rsidRPr="000B29B6" w:rsidRDefault="008E55BF" w:rsidP="000B29B6">
      <w:pPr>
        <w:widowControl/>
        <w:spacing w:before="100" w:beforeAutospacing="1" w:after="100" w:afterAutospacing="1"/>
        <w:jc w:val="left"/>
        <w:rPr>
          <w:rFonts w:ascii="宋体" w:cs="宋体"/>
          <w:color w:val="000000"/>
          <w:kern w:val="0"/>
          <w:sz w:val="18"/>
          <w:szCs w:val="18"/>
        </w:rPr>
      </w:pPr>
      <w:bookmarkStart w:id="29" w:name="30"/>
      <w:bookmarkEnd w:id="29"/>
      <w:r w:rsidRPr="000B29B6">
        <w:rPr>
          <w:rFonts w:ascii="宋体" w:hAnsi="宋体" w:cs="宋体"/>
          <w:color w:val="000000"/>
          <w:kern w:val="0"/>
          <w:sz w:val="18"/>
          <w:szCs w:val="18"/>
        </w:rPr>
        <w:t>3.</w:t>
      </w:r>
      <w:r w:rsidRPr="000B29B6">
        <w:rPr>
          <w:rFonts w:ascii="宋体" w:hAnsi="宋体" w:cs="宋体" w:hint="eastAsia"/>
          <w:color w:val="000000"/>
          <w:kern w:val="0"/>
          <w:sz w:val="18"/>
          <w:szCs w:val="18"/>
        </w:rPr>
        <w:t>模取幂运算</w:t>
      </w:r>
    </w:p>
    <w:tbl>
      <w:tblPr>
        <w:tblW w:w="4000" w:type="pct"/>
        <w:jc w:val="center"/>
        <w:tblCellSpacing w:w="37" w:type="dxa"/>
        <w:tblCellMar>
          <w:left w:w="0" w:type="dxa"/>
          <w:right w:w="0" w:type="dxa"/>
        </w:tblCellMar>
        <w:tblLook w:val="00A0"/>
      </w:tblPr>
      <w:tblGrid>
        <w:gridCol w:w="896"/>
        <w:gridCol w:w="5867"/>
      </w:tblGrid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语法：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result=Modular_Expoent(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a,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b,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n);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参数：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600" w:type="pct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a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、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b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、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n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a^b mod n 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的对应参数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返回值：</w:t>
            </w:r>
          </w:p>
        </w:tc>
        <w:tc>
          <w:tcPr>
            <w:tcW w:w="4400" w:type="pct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a^b mod n 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的值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注意：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需要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BitLength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和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BitAt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源程序：</w:t>
            </w:r>
          </w:p>
        </w:tc>
        <w:tc>
          <w:tcPr>
            <w:tcW w:w="4400" w:type="pct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Modular_Expoent(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a,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b,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n)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i, y=1;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for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(i = BitLength(b); i &gt; 0; i--)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 xml:space="preserve">        {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y = (y*y)%n;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if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(BitAt(b,i) &gt; 0)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y = (y*a)%n;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}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return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y;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:rsidR="008E55BF" w:rsidRPr="000B29B6" w:rsidRDefault="008E55BF" w:rsidP="000B29B6">
      <w:pPr>
        <w:widowControl/>
        <w:jc w:val="left"/>
        <w:rPr>
          <w:rFonts w:ascii="宋体" w:cs="宋体"/>
          <w:color w:val="000000"/>
          <w:kern w:val="0"/>
          <w:sz w:val="18"/>
          <w:szCs w:val="18"/>
        </w:rPr>
      </w:pPr>
    </w:p>
    <w:p w:rsidR="008E55BF" w:rsidRPr="000B29B6" w:rsidRDefault="008E55BF" w:rsidP="000B29B6">
      <w:pPr>
        <w:widowControl/>
        <w:spacing w:before="100" w:beforeAutospacing="1" w:after="100" w:afterAutospacing="1"/>
        <w:jc w:val="left"/>
        <w:rPr>
          <w:rFonts w:ascii="宋体" w:cs="宋体"/>
          <w:color w:val="000000"/>
          <w:kern w:val="0"/>
          <w:sz w:val="18"/>
          <w:szCs w:val="18"/>
        </w:rPr>
      </w:pPr>
      <w:bookmarkStart w:id="30" w:name="31"/>
      <w:bookmarkEnd w:id="30"/>
      <w:r w:rsidRPr="000B29B6">
        <w:rPr>
          <w:rFonts w:ascii="宋体" w:hAnsi="宋体" w:cs="宋体"/>
          <w:color w:val="000000"/>
          <w:kern w:val="0"/>
          <w:sz w:val="18"/>
          <w:szCs w:val="18"/>
        </w:rPr>
        <w:t>4.</w:t>
      </w:r>
      <w:r w:rsidRPr="000B29B6">
        <w:rPr>
          <w:rFonts w:ascii="宋体" w:hAnsi="宋体" w:cs="宋体" w:hint="eastAsia"/>
          <w:color w:val="000000"/>
          <w:kern w:val="0"/>
          <w:sz w:val="18"/>
          <w:szCs w:val="18"/>
        </w:rPr>
        <w:t>求解模线性方程</w:t>
      </w:r>
    </w:p>
    <w:tbl>
      <w:tblPr>
        <w:tblW w:w="4000" w:type="pct"/>
        <w:jc w:val="center"/>
        <w:tblCellSpacing w:w="37" w:type="dxa"/>
        <w:tblCellMar>
          <w:left w:w="0" w:type="dxa"/>
          <w:right w:w="0" w:type="dxa"/>
        </w:tblCellMar>
        <w:tblLook w:val="00A0"/>
      </w:tblPr>
      <w:tblGrid>
        <w:gridCol w:w="896"/>
        <w:gridCol w:w="5867"/>
      </w:tblGrid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语法：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result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＝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modular_equation(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a,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b,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n);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参数：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600" w:type="pct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a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、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b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、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n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ax=b (mod n) 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的对应参数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返回值：</w:t>
            </w:r>
          </w:p>
        </w:tc>
        <w:tc>
          <w:tcPr>
            <w:tcW w:w="4400" w:type="pct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方程的解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源程序：</w:t>
            </w:r>
          </w:p>
        </w:tc>
        <w:tc>
          <w:tcPr>
            <w:tcW w:w="4400" w:type="pct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ext_euclid(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a,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b,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&amp;x,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&amp;y)  //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求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gcd(a,b)=ax+by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t,d;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if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(b==0) {x=1;y=0;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return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a;}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d=ext_euclid(b,a %b,x,y);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t=x;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x=y;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y=t-a/b*y;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return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d;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}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void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modular_equation(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a,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b,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n)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e,i,d;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x,y;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d=ext_euclid(a,n,x,y);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if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(b%d&gt;0)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 printf("No answer!\n");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else</w:t>
            </w: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br/>
            </w: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       </w:t>
            </w: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{</w:t>
            </w: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br/>
            </w: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     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e=(x*(b/d))%n;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for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(i=0;i&lt;d;i++)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 xml:space="preserve">            printf("The %dth answer is : %ld\n",i+1,(e+i*(n/d))%n);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}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:rsidR="008E55BF" w:rsidRPr="000B29B6" w:rsidRDefault="008E55BF" w:rsidP="000B29B6">
      <w:pPr>
        <w:widowControl/>
        <w:jc w:val="left"/>
        <w:rPr>
          <w:rFonts w:ascii="宋体" w:cs="宋体"/>
          <w:color w:val="000000"/>
          <w:kern w:val="0"/>
          <w:sz w:val="18"/>
          <w:szCs w:val="18"/>
        </w:rPr>
      </w:pPr>
    </w:p>
    <w:p w:rsidR="008E55BF" w:rsidRPr="000B29B6" w:rsidRDefault="008E55BF" w:rsidP="000B29B6">
      <w:pPr>
        <w:widowControl/>
        <w:spacing w:before="100" w:beforeAutospacing="1" w:after="100" w:afterAutospacing="1"/>
        <w:jc w:val="left"/>
        <w:rPr>
          <w:rFonts w:ascii="宋体" w:cs="宋体"/>
          <w:color w:val="000000"/>
          <w:kern w:val="0"/>
          <w:sz w:val="18"/>
          <w:szCs w:val="18"/>
        </w:rPr>
      </w:pPr>
      <w:bookmarkStart w:id="31" w:name="32"/>
      <w:bookmarkEnd w:id="31"/>
      <w:r w:rsidRPr="000B29B6">
        <w:rPr>
          <w:rFonts w:ascii="宋体" w:hAnsi="宋体" w:cs="宋体"/>
          <w:color w:val="000000"/>
          <w:kern w:val="0"/>
          <w:sz w:val="18"/>
          <w:szCs w:val="18"/>
        </w:rPr>
        <w:t>5.</w:t>
      </w:r>
      <w:r w:rsidRPr="000B29B6">
        <w:rPr>
          <w:rFonts w:ascii="宋体" w:hAnsi="宋体" w:cs="宋体" w:hint="eastAsia"/>
          <w:color w:val="000000"/>
          <w:kern w:val="0"/>
          <w:sz w:val="18"/>
          <w:szCs w:val="18"/>
        </w:rPr>
        <w:t>求解模线性方程组</w:t>
      </w:r>
      <w:r w:rsidRPr="000B29B6">
        <w:rPr>
          <w:rFonts w:ascii="宋体" w:hAnsi="宋体" w:cs="宋体"/>
          <w:color w:val="000000"/>
          <w:kern w:val="0"/>
          <w:sz w:val="18"/>
          <w:szCs w:val="18"/>
        </w:rPr>
        <w:t>(</w:t>
      </w:r>
      <w:r w:rsidRPr="000B29B6">
        <w:rPr>
          <w:rFonts w:ascii="宋体" w:hAnsi="宋体" w:cs="宋体" w:hint="eastAsia"/>
          <w:color w:val="000000"/>
          <w:kern w:val="0"/>
          <w:sz w:val="18"/>
          <w:szCs w:val="18"/>
        </w:rPr>
        <w:t>中国余数定理</w:t>
      </w:r>
      <w:r w:rsidRPr="000B29B6">
        <w:rPr>
          <w:rFonts w:ascii="宋体" w:hAnsi="宋体" w:cs="宋体"/>
          <w:color w:val="000000"/>
          <w:kern w:val="0"/>
          <w:sz w:val="18"/>
          <w:szCs w:val="18"/>
        </w:rPr>
        <w:t>)</w:t>
      </w:r>
    </w:p>
    <w:tbl>
      <w:tblPr>
        <w:tblW w:w="4000" w:type="pct"/>
        <w:jc w:val="center"/>
        <w:tblCellSpacing w:w="37" w:type="dxa"/>
        <w:tblCellMar>
          <w:left w:w="0" w:type="dxa"/>
          <w:right w:w="0" w:type="dxa"/>
        </w:tblCellMar>
        <w:tblLook w:val="00A0"/>
      </w:tblPr>
      <w:tblGrid>
        <w:gridCol w:w="896"/>
        <w:gridCol w:w="5867"/>
      </w:tblGrid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语法：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result=Modular_Expoent(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a,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b,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n);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参数：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600" w:type="pct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B[]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、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W[]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a=B[] (mod W[]) 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的对应参数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返回值：</w:t>
            </w:r>
          </w:p>
        </w:tc>
        <w:tc>
          <w:tcPr>
            <w:tcW w:w="4400" w:type="pct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a 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的值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注意：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其中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W[],B[]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已知，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W[i]&gt;0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且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W[i]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与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W[j]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互质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求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a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源程序：</w:t>
            </w:r>
          </w:p>
        </w:tc>
        <w:tc>
          <w:tcPr>
            <w:tcW w:w="4400" w:type="pct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ext_euclid(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a,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b,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&amp;x,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&amp;y)  //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求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gcd(a,b)=ax+by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t,d;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if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(b==0) {x=1;y=0;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return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a;}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d=ext_euclid(b,a %b,x,y);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t=x;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x=y;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y=t-a/b*y;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return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d;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}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China(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B[],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W[],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k)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 xml:space="preserve">   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i;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d,x,y,a=0,m,n=1;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for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(i=0;i&lt;k;i++)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n*=W[i];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for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(i=0;i&lt;k;i++)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 m=n/W[i];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d=ext_euclid(W[i],m,x,y);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a=(a+y*m*B[i])%n;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}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if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(a&gt;0) 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return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a;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else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return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(a+n);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:rsidR="008E55BF" w:rsidRPr="000B29B6" w:rsidRDefault="008E55BF" w:rsidP="000B29B6">
      <w:pPr>
        <w:widowControl/>
        <w:jc w:val="left"/>
        <w:rPr>
          <w:rFonts w:ascii="宋体" w:cs="宋体"/>
          <w:color w:val="000000"/>
          <w:kern w:val="0"/>
          <w:sz w:val="18"/>
          <w:szCs w:val="18"/>
        </w:rPr>
      </w:pPr>
    </w:p>
    <w:p w:rsidR="008E55BF" w:rsidRPr="000B29B6" w:rsidRDefault="008E55BF" w:rsidP="000B29B6">
      <w:pPr>
        <w:widowControl/>
        <w:spacing w:before="100" w:beforeAutospacing="1" w:after="100" w:afterAutospacing="1"/>
        <w:jc w:val="left"/>
        <w:rPr>
          <w:rFonts w:ascii="宋体" w:cs="宋体"/>
          <w:color w:val="000000"/>
          <w:kern w:val="0"/>
          <w:sz w:val="18"/>
          <w:szCs w:val="18"/>
        </w:rPr>
      </w:pPr>
      <w:bookmarkStart w:id="32" w:name="33"/>
      <w:bookmarkEnd w:id="32"/>
      <w:r w:rsidRPr="000B29B6">
        <w:rPr>
          <w:rFonts w:ascii="宋体" w:hAnsi="宋体" w:cs="宋体"/>
          <w:color w:val="000000"/>
          <w:kern w:val="0"/>
          <w:sz w:val="18"/>
          <w:szCs w:val="18"/>
        </w:rPr>
        <w:t>6.</w:t>
      </w:r>
      <w:r w:rsidRPr="000B29B6">
        <w:rPr>
          <w:rFonts w:ascii="宋体" w:hAnsi="宋体" w:cs="宋体" w:hint="eastAsia"/>
          <w:color w:val="000000"/>
          <w:kern w:val="0"/>
          <w:sz w:val="18"/>
          <w:szCs w:val="18"/>
        </w:rPr>
        <w:t>筛法素数产生器</w:t>
      </w:r>
    </w:p>
    <w:tbl>
      <w:tblPr>
        <w:tblW w:w="4000" w:type="pct"/>
        <w:jc w:val="center"/>
        <w:tblCellSpacing w:w="37" w:type="dxa"/>
        <w:tblCellMar>
          <w:left w:w="0" w:type="dxa"/>
          <w:right w:w="0" w:type="dxa"/>
        </w:tblCellMar>
        <w:tblLook w:val="00A0"/>
      </w:tblPr>
      <w:tblGrid>
        <w:gridCol w:w="896"/>
        <w:gridCol w:w="5867"/>
      </w:tblGrid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语法：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result=prime(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a[],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n);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参数：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600" w:type="pct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a[]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用于返回素数的数组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n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产生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n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以内的素数，按升序放入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a[]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中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返回值：</w:t>
            </w:r>
          </w:p>
        </w:tc>
        <w:tc>
          <w:tcPr>
            <w:tcW w:w="4400" w:type="pct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n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以内素数的个数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注意：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其中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W[],B[]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已知，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W[i]&gt;0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且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W[i]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与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W[j]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互质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求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a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源程序：</w:t>
            </w:r>
          </w:p>
        </w:tc>
        <w:tc>
          <w:tcPr>
            <w:tcW w:w="4400" w:type="pct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prime(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a[],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n)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i,j,k,x,num,*b;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n++;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n/=2;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b=(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*)malloc(sizeof(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)*(n+1)*2);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a[0]=2;a[1]=3;num=2;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for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(i=1;i&lt;=2*n;i++)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b[i]=0;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for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(i=3;i&lt;=n;i+=3)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for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(j=0;j&lt;2;j++)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x=2*(i+j)-1;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while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(b[x]==0)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    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    a[num++]=x;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for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(k=x;k&lt;=2*n;k+=x)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        b[k]=1;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    }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}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return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num;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:rsidR="008E55BF" w:rsidRPr="000B29B6" w:rsidRDefault="008E55BF" w:rsidP="000B29B6">
      <w:pPr>
        <w:widowControl/>
        <w:jc w:val="left"/>
        <w:rPr>
          <w:rFonts w:ascii="宋体" w:cs="宋体"/>
          <w:color w:val="000000"/>
          <w:kern w:val="0"/>
          <w:sz w:val="18"/>
          <w:szCs w:val="18"/>
        </w:rPr>
      </w:pPr>
    </w:p>
    <w:p w:rsidR="008E55BF" w:rsidRPr="000B29B6" w:rsidRDefault="008E55BF" w:rsidP="000B29B6">
      <w:pPr>
        <w:widowControl/>
        <w:spacing w:before="100" w:beforeAutospacing="1" w:after="100" w:afterAutospacing="1"/>
        <w:jc w:val="left"/>
        <w:rPr>
          <w:rFonts w:ascii="宋体" w:cs="宋体"/>
          <w:color w:val="000000"/>
          <w:kern w:val="0"/>
          <w:sz w:val="18"/>
          <w:szCs w:val="18"/>
        </w:rPr>
      </w:pPr>
      <w:bookmarkStart w:id="33" w:name="34"/>
      <w:bookmarkEnd w:id="33"/>
      <w:r w:rsidRPr="000B29B6">
        <w:rPr>
          <w:rFonts w:ascii="宋体" w:hAnsi="宋体" w:cs="宋体"/>
          <w:color w:val="000000"/>
          <w:kern w:val="0"/>
          <w:sz w:val="18"/>
          <w:szCs w:val="18"/>
        </w:rPr>
        <w:t>7.</w:t>
      </w:r>
      <w:r w:rsidRPr="000B29B6">
        <w:rPr>
          <w:rFonts w:ascii="宋体" w:hAnsi="宋体" w:cs="宋体" w:hint="eastAsia"/>
          <w:color w:val="000000"/>
          <w:kern w:val="0"/>
          <w:sz w:val="18"/>
          <w:szCs w:val="18"/>
        </w:rPr>
        <w:t>判断一个数是否素数</w:t>
      </w:r>
    </w:p>
    <w:tbl>
      <w:tblPr>
        <w:tblW w:w="4000" w:type="pct"/>
        <w:jc w:val="center"/>
        <w:tblCellSpacing w:w="37" w:type="dxa"/>
        <w:tblCellMar>
          <w:left w:w="0" w:type="dxa"/>
          <w:right w:w="0" w:type="dxa"/>
        </w:tblCellMar>
        <w:tblLook w:val="00A0"/>
      </w:tblPr>
      <w:tblGrid>
        <w:gridCol w:w="896"/>
        <w:gridCol w:w="5867"/>
      </w:tblGrid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语法：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result=comp(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n);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参数：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600" w:type="pct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n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判断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n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是否素数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返回值：</w:t>
            </w:r>
          </w:p>
        </w:tc>
        <w:tc>
          <w:tcPr>
            <w:tcW w:w="4400" w:type="pct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素数返回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，否则返回</w:t>
            </w: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源程序：</w:t>
            </w:r>
          </w:p>
        </w:tc>
        <w:tc>
          <w:tcPr>
            <w:tcW w:w="4400" w:type="pct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comp(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n)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 xml:space="preserve">   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i,flag=1;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for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(i=2;i&lt;=sqrt(n);i++)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if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(n%i==0) {flag=0;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break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;}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if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(flag==1) 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return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1; 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else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return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0;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:rsidR="008E55BF" w:rsidRPr="000B29B6" w:rsidRDefault="008E55BF" w:rsidP="000B29B6">
      <w:pPr>
        <w:widowControl/>
        <w:jc w:val="left"/>
        <w:rPr>
          <w:rFonts w:ascii="宋体" w:cs="宋体"/>
          <w:color w:val="000000"/>
          <w:kern w:val="0"/>
          <w:sz w:val="18"/>
          <w:szCs w:val="18"/>
        </w:rPr>
      </w:pPr>
    </w:p>
    <w:p w:rsidR="008E55BF" w:rsidRPr="000B29B6" w:rsidRDefault="008E55BF" w:rsidP="000B29B6">
      <w:pPr>
        <w:widowControl/>
        <w:spacing w:before="100" w:beforeAutospacing="1" w:after="100" w:afterAutospacing="1"/>
        <w:jc w:val="left"/>
        <w:rPr>
          <w:rFonts w:ascii="宋体" w:cs="宋体"/>
          <w:color w:val="000000"/>
          <w:kern w:val="0"/>
          <w:sz w:val="18"/>
          <w:szCs w:val="18"/>
        </w:rPr>
      </w:pPr>
      <w:r w:rsidRPr="000B29B6">
        <w:rPr>
          <w:rFonts w:ascii="宋体" w:hAnsi="宋体" w:cs="宋体" w:hint="eastAsia"/>
          <w:b/>
          <w:bCs/>
          <w:color w:val="000000"/>
          <w:kern w:val="0"/>
          <w:sz w:val="18"/>
          <w:szCs w:val="18"/>
        </w:rPr>
        <w:t>五、图论</w:t>
      </w:r>
    </w:p>
    <w:p w:rsidR="008E55BF" w:rsidRPr="000B29B6" w:rsidRDefault="008E55BF" w:rsidP="000B29B6">
      <w:pPr>
        <w:widowControl/>
        <w:spacing w:before="100" w:beforeAutospacing="1" w:after="100" w:afterAutospacing="1"/>
        <w:jc w:val="left"/>
        <w:rPr>
          <w:rFonts w:ascii="宋体" w:cs="宋体"/>
          <w:color w:val="000000"/>
          <w:kern w:val="0"/>
          <w:sz w:val="18"/>
          <w:szCs w:val="18"/>
        </w:rPr>
      </w:pPr>
      <w:bookmarkStart w:id="34" w:name="35"/>
      <w:bookmarkEnd w:id="34"/>
      <w:r w:rsidRPr="000B29B6">
        <w:rPr>
          <w:rFonts w:ascii="宋体" w:hAnsi="宋体" w:cs="宋体"/>
          <w:color w:val="000000"/>
          <w:kern w:val="0"/>
          <w:sz w:val="18"/>
          <w:szCs w:val="18"/>
        </w:rPr>
        <w:t>1.Prim</w:t>
      </w:r>
      <w:r w:rsidRPr="000B29B6">
        <w:rPr>
          <w:rFonts w:ascii="宋体" w:hAnsi="宋体" w:cs="宋体" w:hint="eastAsia"/>
          <w:color w:val="000000"/>
          <w:kern w:val="0"/>
          <w:sz w:val="18"/>
          <w:szCs w:val="18"/>
        </w:rPr>
        <w:t>算法求最小生成树</w:t>
      </w:r>
    </w:p>
    <w:tbl>
      <w:tblPr>
        <w:tblW w:w="4000" w:type="pct"/>
        <w:jc w:val="center"/>
        <w:tblCellSpacing w:w="37" w:type="dxa"/>
        <w:tblCellMar>
          <w:left w:w="0" w:type="dxa"/>
          <w:right w:w="0" w:type="dxa"/>
        </w:tblCellMar>
        <w:tblLook w:val="00A0"/>
      </w:tblPr>
      <w:tblGrid>
        <w:gridCol w:w="1011"/>
        <w:gridCol w:w="5871"/>
      </w:tblGrid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语法：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prim(Graph G,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vcount,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father[]);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参数：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600" w:type="pct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G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</w:p>
        </w:tc>
        <w:tc>
          <w:tcPr>
            <w:tcW w:w="4400" w:type="pct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图，用邻接矩阵表示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vcount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表示图的顶点个数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father[]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用来记录每个节点的父节点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返回值：</w:t>
            </w:r>
          </w:p>
        </w:tc>
        <w:tc>
          <w:tcPr>
            <w:tcW w:w="4400" w:type="pct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null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注意：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常数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max_vertexes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为图最大节点数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常数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infinity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为无穷大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源程序：</w:t>
            </w:r>
          </w:p>
        </w:tc>
        <w:tc>
          <w:tcPr>
            <w:tcW w:w="4400" w:type="pct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#define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infinity 1000000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#define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max_vertexes 5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typedef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Graph[max_vertexes][max_vertexes];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void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prim(Graph G,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vcount,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father[])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i,j,k;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lowcost[max_vertexes],closeset[max_vertexes],used[max_vertexes];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for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(i=0;i&lt;vcount;i++)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lowcost[i]=G[0][i];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 xml:space="preserve">        closeset[i]=0;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used[i]=0;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 xml:space="preserve">        father[i]=-1;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}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 xml:space="preserve">    used[0]=1;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for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(i=1;i&lt;vcount;i++)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j=0;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while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(used[j]) j++;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for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(k=0;k&lt;vcount;k++)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if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((!used[k])&amp;&amp;(lowcost[k]&lt;lowcost[j])) j=k;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 xml:space="preserve">        father[j]=closeset[j];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used[j]=1;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for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(k=0;k&lt;vcount;k++)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if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(!used[k]&amp;&amp;(G[j][k]&lt;lowcost[k]))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    { lowcost[k]=G[j][k];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    closeset[k]=j; }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}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:rsidR="008E55BF" w:rsidRPr="000B29B6" w:rsidRDefault="008E55BF" w:rsidP="000B29B6">
      <w:pPr>
        <w:widowControl/>
        <w:spacing w:before="100" w:beforeAutospacing="1" w:after="100" w:afterAutospacing="1"/>
        <w:jc w:val="left"/>
        <w:rPr>
          <w:rFonts w:ascii="宋体" w:cs="宋体"/>
          <w:color w:val="000000"/>
          <w:kern w:val="0"/>
          <w:sz w:val="18"/>
          <w:szCs w:val="18"/>
        </w:rPr>
      </w:pPr>
      <w:r w:rsidRPr="000B29B6">
        <w:rPr>
          <w:rFonts w:ascii="宋体" w:cs="宋体"/>
          <w:color w:val="000000"/>
          <w:kern w:val="0"/>
          <w:sz w:val="18"/>
          <w:szCs w:val="18"/>
        </w:rPr>
        <w:br/>
      </w:r>
      <w:bookmarkStart w:id="35" w:name="36"/>
      <w:bookmarkEnd w:id="35"/>
      <w:r w:rsidRPr="000B29B6">
        <w:rPr>
          <w:rFonts w:ascii="宋体" w:hAnsi="宋体" w:cs="宋体"/>
          <w:color w:val="000000"/>
          <w:kern w:val="0"/>
          <w:sz w:val="18"/>
          <w:szCs w:val="18"/>
        </w:rPr>
        <w:t>2.Dijkstra</w:t>
      </w:r>
      <w:r w:rsidRPr="000B29B6">
        <w:rPr>
          <w:rFonts w:ascii="宋体" w:hAnsi="宋体" w:cs="宋体" w:hint="eastAsia"/>
          <w:color w:val="000000"/>
          <w:kern w:val="0"/>
          <w:sz w:val="18"/>
          <w:szCs w:val="18"/>
        </w:rPr>
        <w:t>算法求单源最短路径</w:t>
      </w:r>
    </w:p>
    <w:tbl>
      <w:tblPr>
        <w:tblW w:w="4000" w:type="pct"/>
        <w:jc w:val="center"/>
        <w:tblCellSpacing w:w="37" w:type="dxa"/>
        <w:tblCellMar>
          <w:left w:w="0" w:type="dxa"/>
          <w:right w:w="0" w:type="dxa"/>
        </w:tblCellMar>
        <w:tblLook w:val="00A0"/>
      </w:tblPr>
      <w:tblGrid>
        <w:gridCol w:w="896"/>
        <w:gridCol w:w="5867"/>
      </w:tblGrid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语法：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result=Dijkstra(Graph G,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n,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s,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t, 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path[]);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参数：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600" w:type="pct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G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图，用邻接矩阵表示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n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图的顶点个数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开始节点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目标节点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path[]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用于返回由开始节点到目标节点的路径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返回值：</w:t>
            </w:r>
          </w:p>
        </w:tc>
        <w:tc>
          <w:tcPr>
            <w:tcW w:w="4400" w:type="pct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最短路径长度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注意：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输入的图的权必须非负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顶点标号从</w:t>
            </w: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0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开始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用如下方法打印路径：</w:t>
            </w: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br/>
            </w: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   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i=t;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while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(i!=s)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printf("%d&lt;--",i+1);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i=path[i];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}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 xml:space="preserve">    printf("%d\n",s+1); 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源程序：</w:t>
            </w:r>
          </w:p>
        </w:tc>
        <w:tc>
          <w:tcPr>
            <w:tcW w:w="4400" w:type="pct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Dijkstra(Graph G,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n,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s,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t, 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path[])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i,j,w,minc,d[max_vertexes],mark[max_vertexes];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for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(i=0;i&lt;n;i++) mark[i]=0;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for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(i=0;i&lt;n;i++)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{ d[i]=G[s][i];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path[i]=s; }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mark[s]=1;path[s]=0;d[s]=0;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for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(i=1;i&lt;n;i++)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 minc=infinity;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w=0;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for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(j=0;j&lt;n;j++)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if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((mark[j]==0)&amp;&amp;(minc&gt;=d[j])) {minc=d[j];w=j;}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mark[w]=1;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for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(j=0;j&lt;n;j++)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if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((mark[j]==0)&amp;&amp;(G[w][j]!=infinity)&amp;&amp;(d[j]&gt;d[w]+G[w][j]))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{ d[j]=d[w]+G[w][j];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path[j]=w; }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}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return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d[t];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:rsidR="008E55BF" w:rsidRPr="000B29B6" w:rsidRDefault="008E55BF" w:rsidP="000B29B6">
      <w:pPr>
        <w:widowControl/>
        <w:jc w:val="left"/>
        <w:rPr>
          <w:rFonts w:ascii="宋体" w:cs="宋体"/>
          <w:color w:val="000000"/>
          <w:kern w:val="0"/>
          <w:sz w:val="18"/>
          <w:szCs w:val="18"/>
        </w:rPr>
      </w:pPr>
    </w:p>
    <w:p w:rsidR="008E55BF" w:rsidRPr="000B29B6" w:rsidRDefault="008E55BF" w:rsidP="000B29B6">
      <w:pPr>
        <w:widowControl/>
        <w:spacing w:before="100" w:beforeAutospacing="1" w:after="100" w:afterAutospacing="1"/>
        <w:jc w:val="left"/>
        <w:rPr>
          <w:rFonts w:ascii="宋体" w:cs="宋体"/>
          <w:color w:val="000000"/>
          <w:kern w:val="0"/>
          <w:sz w:val="18"/>
          <w:szCs w:val="18"/>
        </w:rPr>
      </w:pPr>
      <w:bookmarkStart w:id="36" w:name="37"/>
      <w:bookmarkEnd w:id="36"/>
      <w:r w:rsidRPr="000B29B6">
        <w:rPr>
          <w:rFonts w:ascii="宋体" w:hAnsi="宋体" w:cs="宋体"/>
          <w:color w:val="000000"/>
          <w:kern w:val="0"/>
          <w:sz w:val="18"/>
          <w:szCs w:val="18"/>
        </w:rPr>
        <w:t>3.Bellman-ford</w:t>
      </w:r>
      <w:r w:rsidRPr="000B29B6">
        <w:rPr>
          <w:rFonts w:ascii="宋体" w:hAnsi="宋体" w:cs="宋体" w:hint="eastAsia"/>
          <w:color w:val="000000"/>
          <w:kern w:val="0"/>
          <w:sz w:val="18"/>
          <w:szCs w:val="18"/>
        </w:rPr>
        <w:t>算法求单源最短路径</w:t>
      </w:r>
    </w:p>
    <w:tbl>
      <w:tblPr>
        <w:tblW w:w="4000" w:type="pct"/>
        <w:jc w:val="center"/>
        <w:tblCellSpacing w:w="37" w:type="dxa"/>
        <w:tblCellMar>
          <w:left w:w="0" w:type="dxa"/>
          <w:right w:w="0" w:type="dxa"/>
        </w:tblCellMar>
        <w:tblLook w:val="00A0"/>
      </w:tblPr>
      <w:tblGrid>
        <w:gridCol w:w="921"/>
        <w:gridCol w:w="5842"/>
      </w:tblGrid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语法：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result=Bellman_ford(Graph G,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n,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s,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t,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path[],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success);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参数：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600" w:type="pct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G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图，用邻接矩阵表示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n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图的顶点个数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开始节点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目标节点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path[]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用于返回由开始节点到目标节点的路径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success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函数是否执行成功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返回值：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最短路径长度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注意：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输入的图的权可以为负，如果存在一个从源点可达的权为负的回路则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success=0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顶点标号从</w:t>
            </w: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0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开始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用如下方法打印路径：</w:t>
            </w: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br/>
            </w: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   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i=t;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while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(i!=s)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printf("%d&lt;--",i+1);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i=path[i];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}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 xml:space="preserve">    printf("%d\n",s+1); 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源程序：</w:t>
            </w:r>
          </w:p>
        </w:tc>
        <w:tc>
          <w:tcPr>
            <w:tcW w:w="4400" w:type="pct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Bellman_ford(Graph G,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n,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s,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t,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path[],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success)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i,j,k,d[max_vertexes];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for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(i=0;i&lt;n;i++) {d[i]=infinity;path[i]=0;}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d[s]=0;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for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(k=1;k&lt;n;k++)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for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(i=0;i&lt;n;i++)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for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(j=0;j&lt;n;j++)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if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(d[j]&gt;d[i]+G[i][j]) {d[j]=d[i]+G[i][j];path[j]=i;}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success=0;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for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(i=0;i&lt;n;i++)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for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(j=0;j&lt;n;j++)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if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(d[j]&gt;d[i]+G[i][j]) 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return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0;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success=1;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return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d[t];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:rsidR="008E55BF" w:rsidRPr="000B29B6" w:rsidRDefault="008E55BF" w:rsidP="000B29B6">
      <w:pPr>
        <w:widowControl/>
        <w:jc w:val="left"/>
        <w:rPr>
          <w:rFonts w:ascii="宋体" w:cs="宋体"/>
          <w:color w:val="000000"/>
          <w:kern w:val="0"/>
          <w:sz w:val="18"/>
          <w:szCs w:val="18"/>
        </w:rPr>
      </w:pPr>
    </w:p>
    <w:p w:rsidR="008E55BF" w:rsidRPr="000B29B6" w:rsidRDefault="008E55BF" w:rsidP="000B29B6">
      <w:pPr>
        <w:widowControl/>
        <w:spacing w:before="100" w:beforeAutospacing="1" w:after="100" w:afterAutospacing="1"/>
        <w:jc w:val="left"/>
        <w:rPr>
          <w:rFonts w:ascii="宋体" w:cs="宋体"/>
          <w:color w:val="000000"/>
          <w:kern w:val="0"/>
          <w:sz w:val="18"/>
          <w:szCs w:val="18"/>
        </w:rPr>
      </w:pPr>
      <w:bookmarkStart w:id="37" w:name="38"/>
      <w:bookmarkEnd w:id="37"/>
      <w:r w:rsidRPr="000B29B6">
        <w:rPr>
          <w:rFonts w:ascii="宋体" w:hAnsi="宋体" w:cs="宋体"/>
          <w:color w:val="000000"/>
          <w:kern w:val="0"/>
          <w:sz w:val="18"/>
          <w:szCs w:val="18"/>
        </w:rPr>
        <w:t>4.Floyd-Warshall</w:t>
      </w:r>
      <w:r w:rsidRPr="000B29B6">
        <w:rPr>
          <w:rFonts w:ascii="宋体" w:hAnsi="宋体" w:cs="宋体" w:hint="eastAsia"/>
          <w:color w:val="000000"/>
          <w:kern w:val="0"/>
          <w:sz w:val="18"/>
          <w:szCs w:val="18"/>
        </w:rPr>
        <w:t>算法求每对节点间最短路径</w:t>
      </w:r>
    </w:p>
    <w:tbl>
      <w:tblPr>
        <w:tblW w:w="4000" w:type="pct"/>
        <w:jc w:val="center"/>
        <w:tblCellSpacing w:w="37" w:type="dxa"/>
        <w:tblCellMar>
          <w:left w:w="0" w:type="dxa"/>
          <w:right w:w="0" w:type="dxa"/>
        </w:tblCellMar>
        <w:tblLook w:val="00A0"/>
      </w:tblPr>
      <w:tblGrid>
        <w:gridCol w:w="896"/>
        <w:gridCol w:w="5867"/>
      </w:tblGrid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语法：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Floyd_Washall(Graph G,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n,Graph D,Graph P);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参数：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G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图，用邻接矩阵表示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n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图的顶点个数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D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D[i,j]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表示从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i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到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j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的最短距离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600" w:type="pct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P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P[i,j]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表示从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i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到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j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的最短路径上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j 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的父节点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返回值：</w:t>
            </w:r>
          </w:p>
        </w:tc>
        <w:tc>
          <w:tcPr>
            <w:tcW w:w="4400" w:type="pct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null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源程序：</w:t>
            </w:r>
          </w:p>
        </w:tc>
        <w:tc>
          <w:tcPr>
            <w:tcW w:w="4400" w:type="pct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void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Floyd_Washall(Graph G,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n,Graph D,Graph P)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i,j,k;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for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(i=0;i&lt;n;i++)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for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(j=0;j&lt;n;j++)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{ D[i][j]=G[i][j];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    P[i][j]=i; }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for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(i=0;i&lt;n;i++) { D[i][i]=0;P[i][i]=0; }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for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(k=0;k&lt;n;k++)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for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(i=0;i&lt;n;i++)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for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(j=0;j&lt;n;j++)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if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(D[i][j]&gt;D[i][k]+D[k][j])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        { D[i][j]=D[i][k]+D[k][j];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            P[i][j]=P[k][j]; }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:rsidR="008E55BF" w:rsidRPr="000B29B6" w:rsidRDefault="008E55BF" w:rsidP="000B29B6">
      <w:pPr>
        <w:widowControl/>
        <w:jc w:val="left"/>
        <w:rPr>
          <w:rFonts w:ascii="宋体" w:cs="宋体"/>
          <w:color w:val="000000"/>
          <w:kern w:val="0"/>
          <w:sz w:val="18"/>
          <w:szCs w:val="18"/>
        </w:rPr>
      </w:pPr>
    </w:p>
    <w:p w:rsidR="008E55BF" w:rsidRPr="000B29B6" w:rsidRDefault="008E55BF" w:rsidP="000B29B6">
      <w:pPr>
        <w:widowControl/>
        <w:spacing w:before="100" w:beforeAutospacing="1" w:after="100" w:afterAutospacing="1"/>
        <w:jc w:val="left"/>
        <w:rPr>
          <w:rFonts w:ascii="宋体" w:cs="宋体"/>
          <w:color w:val="000000"/>
          <w:kern w:val="0"/>
          <w:sz w:val="18"/>
          <w:szCs w:val="18"/>
        </w:rPr>
      </w:pPr>
      <w:r w:rsidRPr="000B29B6">
        <w:rPr>
          <w:rFonts w:ascii="宋体" w:hAnsi="宋体" w:cs="宋体" w:hint="eastAsia"/>
          <w:b/>
          <w:bCs/>
          <w:color w:val="000000"/>
          <w:kern w:val="0"/>
          <w:sz w:val="18"/>
          <w:szCs w:val="18"/>
        </w:rPr>
        <w:t>六、排序</w:t>
      </w:r>
      <w:r w:rsidRPr="000B29B6">
        <w:rPr>
          <w:rFonts w:ascii="宋体" w:hAnsi="宋体" w:cs="宋体"/>
          <w:b/>
          <w:bCs/>
          <w:color w:val="000000"/>
          <w:kern w:val="0"/>
          <w:sz w:val="18"/>
          <w:szCs w:val="18"/>
        </w:rPr>
        <w:t>/</w:t>
      </w:r>
      <w:r w:rsidRPr="000B29B6">
        <w:rPr>
          <w:rFonts w:ascii="宋体" w:hAnsi="宋体" w:cs="宋体" w:hint="eastAsia"/>
          <w:b/>
          <w:bCs/>
          <w:color w:val="000000"/>
          <w:kern w:val="0"/>
          <w:sz w:val="18"/>
          <w:szCs w:val="18"/>
        </w:rPr>
        <w:t>查找</w:t>
      </w:r>
    </w:p>
    <w:p w:rsidR="008E55BF" w:rsidRPr="000B29B6" w:rsidRDefault="008E55BF" w:rsidP="000B29B6">
      <w:pPr>
        <w:widowControl/>
        <w:spacing w:before="100" w:beforeAutospacing="1" w:after="100" w:afterAutospacing="1"/>
        <w:jc w:val="left"/>
        <w:rPr>
          <w:rFonts w:ascii="宋体" w:cs="宋体"/>
          <w:color w:val="000000"/>
          <w:kern w:val="0"/>
          <w:sz w:val="18"/>
          <w:szCs w:val="18"/>
        </w:rPr>
      </w:pPr>
      <w:bookmarkStart w:id="38" w:name="39"/>
      <w:bookmarkEnd w:id="38"/>
      <w:r w:rsidRPr="000B29B6">
        <w:rPr>
          <w:rFonts w:ascii="宋体" w:hAnsi="宋体" w:cs="宋体"/>
          <w:color w:val="000000"/>
          <w:kern w:val="0"/>
          <w:sz w:val="18"/>
          <w:szCs w:val="18"/>
        </w:rPr>
        <w:t>1.</w:t>
      </w:r>
      <w:r w:rsidRPr="000B29B6">
        <w:rPr>
          <w:rFonts w:ascii="宋体" w:hAnsi="宋体" w:cs="宋体" w:hint="eastAsia"/>
          <w:color w:val="000000"/>
          <w:kern w:val="0"/>
          <w:sz w:val="18"/>
          <w:szCs w:val="18"/>
        </w:rPr>
        <w:t>快速排序</w:t>
      </w:r>
    </w:p>
    <w:tbl>
      <w:tblPr>
        <w:tblW w:w="4000" w:type="pct"/>
        <w:jc w:val="center"/>
        <w:tblCellSpacing w:w="37" w:type="dxa"/>
        <w:tblCellMar>
          <w:left w:w="0" w:type="dxa"/>
          <w:right w:w="0" w:type="dxa"/>
        </w:tblCellMar>
        <w:tblLook w:val="00A0"/>
      </w:tblPr>
      <w:tblGrid>
        <w:gridCol w:w="896"/>
        <w:gridCol w:w="5867"/>
      </w:tblGrid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语法：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quicksort(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l,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r,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b[]);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参数：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600" w:type="pct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l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</w:p>
        </w:tc>
        <w:tc>
          <w:tcPr>
            <w:tcW w:w="4400" w:type="pct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排序上界，开始时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l=0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r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排序下界，开始时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r=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数组元素个数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b[]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被排序的元素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返回值：</w:t>
            </w:r>
          </w:p>
        </w:tc>
        <w:tc>
          <w:tcPr>
            <w:tcW w:w="4400" w:type="pct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null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注意：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输出升序序列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源程序：</w:t>
            </w:r>
          </w:p>
        </w:tc>
        <w:tc>
          <w:tcPr>
            <w:tcW w:w="4400" w:type="pct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void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quicksort(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l,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r,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b[])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i,j,x;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if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(l&gt;=r) 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return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i=l;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j=r;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x=b[i];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while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(i!=j)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while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(b[j]&gt;x&amp;&amp;j&gt;i) j--;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if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(i&lt;j)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b[i]=b[j];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i++;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}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while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(b[i]&lt;x&amp;&amp;j&gt;i)i++;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if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(i&lt;j)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    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    b[j]=b[i];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    j--;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    }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}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b[i]=x;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quicksort(l,j-1,b);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quicksort(i+1,r,b);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:rsidR="008E55BF" w:rsidRPr="000B29B6" w:rsidRDefault="008E55BF" w:rsidP="000B29B6">
      <w:pPr>
        <w:widowControl/>
        <w:spacing w:before="100" w:beforeAutospacing="1" w:after="100" w:afterAutospacing="1"/>
        <w:jc w:val="left"/>
        <w:rPr>
          <w:rFonts w:ascii="宋体" w:cs="宋体"/>
          <w:color w:val="000000"/>
          <w:kern w:val="0"/>
          <w:sz w:val="18"/>
          <w:szCs w:val="18"/>
        </w:rPr>
      </w:pPr>
      <w:r w:rsidRPr="000B29B6">
        <w:rPr>
          <w:rFonts w:ascii="宋体" w:cs="宋体"/>
          <w:color w:val="000000"/>
          <w:kern w:val="0"/>
          <w:sz w:val="18"/>
          <w:szCs w:val="18"/>
        </w:rPr>
        <w:br/>
      </w:r>
      <w:bookmarkStart w:id="39" w:name="40"/>
      <w:bookmarkEnd w:id="39"/>
      <w:r w:rsidRPr="000B29B6">
        <w:rPr>
          <w:rFonts w:ascii="宋体" w:hAnsi="宋体" w:cs="宋体"/>
          <w:color w:val="000000"/>
          <w:kern w:val="0"/>
          <w:sz w:val="18"/>
          <w:szCs w:val="18"/>
        </w:rPr>
        <w:t>2.</w:t>
      </w:r>
      <w:r w:rsidRPr="000B29B6">
        <w:rPr>
          <w:rFonts w:ascii="宋体" w:hAnsi="宋体" w:cs="宋体" w:hint="eastAsia"/>
          <w:color w:val="000000"/>
          <w:kern w:val="0"/>
          <w:sz w:val="18"/>
          <w:szCs w:val="18"/>
        </w:rPr>
        <w:t>希尔排序</w:t>
      </w:r>
    </w:p>
    <w:tbl>
      <w:tblPr>
        <w:tblW w:w="4000" w:type="pct"/>
        <w:jc w:val="center"/>
        <w:tblCellSpacing w:w="37" w:type="dxa"/>
        <w:tblCellMar>
          <w:left w:w="0" w:type="dxa"/>
          <w:right w:w="0" w:type="dxa"/>
        </w:tblCellMar>
        <w:tblLook w:val="00A0"/>
      </w:tblPr>
      <w:tblGrid>
        <w:gridCol w:w="896"/>
        <w:gridCol w:w="5867"/>
      </w:tblGrid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语法：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shellsort(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a[],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n);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参数：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600" w:type="pct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n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数组元素个数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a[]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待排序数组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返回值：</w:t>
            </w:r>
          </w:p>
        </w:tc>
        <w:tc>
          <w:tcPr>
            <w:tcW w:w="4400" w:type="pct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null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注意：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输出升序序列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源程序：</w:t>
            </w:r>
          </w:p>
        </w:tc>
        <w:tc>
          <w:tcPr>
            <w:tcW w:w="4400" w:type="pct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void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shellsort(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a[],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n)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i,j,g;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temp,k;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g=n/2;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while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(g!=0)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for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(i=g+1;i&lt;=n;i++)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temp=a[i];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j=i-g;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while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(j&gt;0)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    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    k=j+g;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if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(a[j]&lt;=a[k])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        j=0;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else</w:t>
            </w: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br/>
            </w: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{</w:t>
            </w: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br/>
            </w: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temp=a[j];a[j]=a[k];a[k]=temp;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        }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    j=j-g;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    }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}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g=g/2;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}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:rsidR="008E55BF" w:rsidRPr="000B29B6" w:rsidRDefault="008E55BF" w:rsidP="000B29B6">
      <w:pPr>
        <w:widowControl/>
        <w:jc w:val="left"/>
        <w:rPr>
          <w:rFonts w:ascii="宋体" w:cs="宋体"/>
          <w:color w:val="000000"/>
          <w:kern w:val="0"/>
          <w:sz w:val="18"/>
          <w:szCs w:val="18"/>
        </w:rPr>
      </w:pPr>
    </w:p>
    <w:p w:rsidR="008E55BF" w:rsidRPr="000B29B6" w:rsidRDefault="008E55BF" w:rsidP="000B29B6">
      <w:pPr>
        <w:widowControl/>
        <w:spacing w:before="100" w:beforeAutospacing="1" w:after="100" w:afterAutospacing="1"/>
        <w:jc w:val="left"/>
        <w:rPr>
          <w:rFonts w:ascii="宋体" w:cs="宋体"/>
          <w:color w:val="000000"/>
          <w:kern w:val="0"/>
          <w:sz w:val="18"/>
          <w:szCs w:val="18"/>
        </w:rPr>
      </w:pPr>
      <w:bookmarkStart w:id="40" w:name="41"/>
      <w:bookmarkEnd w:id="40"/>
      <w:r w:rsidRPr="000B29B6">
        <w:rPr>
          <w:rFonts w:ascii="宋体" w:hAnsi="宋体" w:cs="宋体"/>
          <w:color w:val="000000"/>
          <w:kern w:val="0"/>
          <w:sz w:val="18"/>
          <w:szCs w:val="18"/>
        </w:rPr>
        <w:t>3.</w:t>
      </w:r>
      <w:r w:rsidRPr="000B29B6">
        <w:rPr>
          <w:rFonts w:ascii="宋体" w:hAnsi="宋体" w:cs="宋体" w:hint="eastAsia"/>
          <w:color w:val="000000"/>
          <w:kern w:val="0"/>
          <w:sz w:val="18"/>
          <w:szCs w:val="18"/>
        </w:rPr>
        <w:t>选择法排序</w:t>
      </w:r>
    </w:p>
    <w:tbl>
      <w:tblPr>
        <w:tblW w:w="4000" w:type="pct"/>
        <w:jc w:val="center"/>
        <w:tblCellSpacing w:w="37" w:type="dxa"/>
        <w:tblCellMar>
          <w:left w:w="0" w:type="dxa"/>
          <w:right w:w="0" w:type="dxa"/>
        </w:tblCellMar>
        <w:tblLook w:val="00A0"/>
      </w:tblPr>
      <w:tblGrid>
        <w:gridCol w:w="896"/>
        <w:gridCol w:w="5867"/>
      </w:tblGrid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语法：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sort(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t[],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n);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参数：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600" w:type="pct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t[]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待排序数组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n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数组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t[]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元素的个数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返回值：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null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注意：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输出升序序列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小规模排序用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源程序：</w:t>
            </w:r>
          </w:p>
        </w:tc>
        <w:tc>
          <w:tcPr>
            <w:tcW w:w="4400" w:type="pct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void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sort(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t[],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n)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 xml:space="preserve">   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i,j,k,temp;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for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(i=0;i&lt;n;i++)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k=i;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for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(j=i;j&lt;n;j++) 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if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(t[j]&lt;t[k]) k=j;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temp=t[i];t[i]=t[k];t[k]=temp;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}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:rsidR="008E55BF" w:rsidRPr="000B29B6" w:rsidRDefault="008E55BF" w:rsidP="000B29B6">
      <w:pPr>
        <w:widowControl/>
        <w:jc w:val="left"/>
        <w:rPr>
          <w:rFonts w:ascii="宋体" w:cs="宋体"/>
          <w:color w:val="000000"/>
          <w:kern w:val="0"/>
          <w:sz w:val="18"/>
          <w:szCs w:val="18"/>
        </w:rPr>
      </w:pPr>
    </w:p>
    <w:p w:rsidR="008E55BF" w:rsidRPr="000B29B6" w:rsidRDefault="008E55BF" w:rsidP="000B29B6">
      <w:pPr>
        <w:widowControl/>
        <w:spacing w:before="100" w:beforeAutospacing="1" w:after="100" w:afterAutospacing="1"/>
        <w:jc w:val="left"/>
        <w:rPr>
          <w:rFonts w:ascii="宋体" w:cs="宋体"/>
          <w:color w:val="000000"/>
          <w:kern w:val="0"/>
          <w:sz w:val="18"/>
          <w:szCs w:val="18"/>
        </w:rPr>
      </w:pPr>
      <w:bookmarkStart w:id="41" w:name="42"/>
      <w:bookmarkEnd w:id="41"/>
      <w:r w:rsidRPr="000B29B6">
        <w:rPr>
          <w:rFonts w:ascii="宋体" w:hAnsi="宋体" w:cs="宋体"/>
          <w:color w:val="000000"/>
          <w:kern w:val="0"/>
          <w:sz w:val="18"/>
          <w:szCs w:val="18"/>
        </w:rPr>
        <w:t>4.</w:t>
      </w:r>
      <w:r w:rsidRPr="000B29B6">
        <w:rPr>
          <w:rFonts w:ascii="宋体" w:hAnsi="宋体" w:cs="宋体" w:hint="eastAsia"/>
          <w:color w:val="000000"/>
          <w:kern w:val="0"/>
          <w:sz w:val="18"/>
          <w:szCs w:val="18"/>
        </w:rPr>
        <w:t>二分查找</w:t>
      </w:r>
    </w:p>
    <w:tbl>
      <w:tblPr>
        <w:tblW w:w="4000" w:type="pct"/>
        <w:jc w:val="center"/>
        <w:tblCellSpacing w:w="37" w:type="dxa"/>
        <w:tblCellMar>
          <w:left w:w="0" w:type="dxa"/>
          <w:right w:w="0" w:type="dxa"/>
        </w:tblCellMar>
        <w:tblLook w:val="00A0"/>
      </w:tblPr>
      <w:tblGrid>
        <w:gridCol w:w="896"/>
        <w:gridCol w:w="5867"/>
      </w:tblGrid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语法：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result=search_bin(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*t,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k);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参数：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600" w:type="pct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t[]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待查找数组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k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查找关键字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返回值：</w:t>
            </w:r>
          </w:p>
        </w:tc>
        <w:tc>
          <w:tcPr>
            <w:tcW w:w="4400" w:type="pct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如果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k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在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t[]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中存在，输出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i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t[i]=k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，否则输出－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注意：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要求查找数组是有序升序序列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源程序：</w:t>
            </w:r>
          </w:p>
        </w:tc>
        <w:tc>
          <w:tcPr>
            <w:tcW w:w="4400" w:type="pct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search_bin(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*t,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k)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low=1,high=10,mid;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while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(low&lt;=high)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mid=(low+high)/2;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if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(k==t[mid]) 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return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mid;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else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if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(k&lt;t[mid]) high=mid-1;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else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low=mid+1;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}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return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-1;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:rsidR="008E55BF" w:rsidRPr="000B29B6" w:rsidRDefault="008E55BF" w:rsidP="000B29B6">
      <w:pPr>
        <w:widowControl/>
        <w:jc w:val="left"/>
        <w:rPr>
          <w:rFonts w:ascii="宋体" w:cs="宋体"/>
          <w:color w:val="000000"/>
          <w:kern w:val="0"/>
          <w:sz w:val="18"/>
          <w:szCs w:val="18"/>
        </w:rPr>
      </w:pPr>
    </w:p>
    <w:p w:rsidR="008E55BF" w:rsidRPr="000B29B6" w:rsidRDefault="008E55BF" w:rsidP="000B29B6">
      <w:pPr>
        <w:widowControl/>
        <w:spacing w:before="100" w:beforeAutospacing="1" w:after="100" w:afterAutospacing="1"/>
        <w:jc w:val="left"/>
        <w:rPr>
          <w:rFonts w:ascii="宋体" w:cs="宋体"/>
          <w:color w:val="000000"/>
          <w:kern w:val="0"/>
          <w:sz w:val="18"/>
          <w:szCs w:val="18"/>
        </w:rPr>
      </w:pPr>
      <w:r w:rsidRPr="000B29B6">
        <w:rPr>
          <w:rFonts w:ascii="宋体" w:hAnsi="宋体" w:cs="宋体" w:hint="eastAsia"/>
          <w:b/>
          <w:bCs/>
          <w:color w:val="000000"/>
          <w:kern w:val="0"/>
          <w:sz w:val="18"/>
          <w:szCs w:val="18"/>
        </w:rPr>
        <w:t>七、数据结构</w:t>
      </w:r>
    </w:p>
    <w:p w:rsidR="008E55BF" w:rsidRPr="000B29B6" w:rsidRDefault="008E55BF" w:rsidP="000B29B6">
      <w:pPr>
        <w:widowControl/>
        <w:spacing w:before="100" w:beforeAutospacing="1" w:after="100" w:afterAutospacing="1"/>
        <w:jc w:val="left"/>
        <w:rPr>
          <w:rFonts w:ascii="宋体" w:cs="宋体"/>
          <w:color w:val="000000"/>
          <w:kern w:val="0"/>
          <w:sz w:val="18"/>
          <w:szCs w:val="18"/>
        </w:rPr>
      </w:pPr>
      <w:bookmarkStart w:id="42" w:name="43"/>
      <w:bookmarkEnd w:id="42"/>
      <w:r w:rsidRPr="000B29B6">
        <w:rPr>
          <w:rFonts w:ascii="宋体" w:hAnsi="宋体" w:cs="宋体"/>
          <w:color w:val="000000"/>
          <w:kern w:val="0"/>
          <w:sz w:val="18"/>
          <w:szCs w:val="18"/>
        </w:rPr>
        <w:t>1.</w:t>
      </w:r>
      <w:r w:rsidRPr="000B29B6">
        <w:rPr>
          <w:rFonts w:ascii="宋体" w:hAnsi="宋体" w:cs="宋体" w:hint="eastAsia"/>
          <w:color w:val="000000"/>
          <w:kern w:val="0"/>
          <w:sz w:val="18"/>
          <w:szCs w:val="18"/>
        </w:rPr>
        <w:t>顺序队列</w:t>
      </w:r>
    </w:p>
    <w:tbl>
      <w:tblPr>
        <w:tblW w:w="4000" w:type="pct"/>
        <w:jc w:val="center"/>
        <w:tblCellSpacing w:w="37" w:type="dxa"/>
        <w:tblCellMar>
          <w:left w:w="0" w:type="dxa"/>
          <w:right w:w="0" w:type="dxa"/>
        </w:tblCellMar>
        <w:tblLook w:val="00A0"/>
      </w:tblPr>
      <w:tblGrid>
        <w:gridCol w:w="896"/>
        <w:gridCol w:w="5867"/>
      </w:tblGrid>
      <w:tr w:rsidR="008E55BF" w:rsidRPr="002223AE" w:rsidTr="000B29B6">
        <w:trPr>
          <w:tblCellSpacing w:w="37" w:type="dxa"/>
          <w:jc w:val="center"/>
        </w:trPr>
        <w:tc>
          <w:tcPr>
            <w:tcW w:w="600" w:type="pct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源程序：</w:t>
            </w:r>
          </w:p>
        </w:tc>
        <w:tc>
          <w:tcPr>
            <w:tcW w:w="4400" w:type="pct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#define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maxsize 100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typedef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struct</w:t>
            </w: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br/>
              <w:t>{</w:t>
            </w: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br/>
            </w: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data[maxsize];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front;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rear;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 xml:space="preserve">} sqqueue; </w:t>
            </w:r>
          </w:p>
          <w:p w:rsidR="008E55BF" w:rsidRPr="000B29B6" w:rsidRDefault="008E55BF" w:rsidP="000B29B6">
            <w:pPr>
              <w:widowControl/>
              <w:spacing w:before="100" w:beforeAutospacing="1" w:after="100" w:afterAutospacing="1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sqinit(sqqueue *p) //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队列初始化</w:t>
            </w: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br/>
              <w:t>{</w:t>
            </w: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br/>
            </w: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   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p-&gt;front=0;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p-&gt;rear=0;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return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1;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8E55BF" w:rsidRPr="000B29B6" w:rsidRDefault="008E55BF" w:rsidP="000B29B6">
            <w:pPr>
              <w:widowControl/>
              <w:spacing w:before="100" w:beforeAutospacing="1" w:after="100" w:afterAutospacing="1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enqueue(sqqueue *q, 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e) //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入队</w:t>
            </w: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br/>
              <w:t>{</w:t>
            </w: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br/>
            </w: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if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((q-&gt;rear+1)%maxsize==q-&gt;front)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return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0;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else</w:t>
            </w: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br/>
            </w: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       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q-&gt;data[q-&gt;rear]=e;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q-&gt;rear=(q-&gt;rear+1)%maxsize;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return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1;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8E55BF" w:rsidRPr="000B29B6" w:rsidRDefault="008E55BF" w:rsidP="000B29B6">
            <w:pPr>
              <w:widowControl/>
              <w:spacing w:before="100" w:beforeAutospacing="1" w:after="100" w:afterAutospacing="1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dequeue(sqqueue *q) //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出队</w:t>
            </w: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br/>
              <w:t>{</w:t>
            </w: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br/>
            </w: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e;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if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(q-&gt;front==q-&gt;rear)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return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0;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e=q-&gt;data[q-&gt;front];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q-&gt;front=(q-&gt;front+1)%maxsize;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return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e;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8E55BF" w:rsidRPr="000B29B6" w:rsidRDefault="008E55BF" w:rsidP="000B29B6">
            <w:pPr>
              <w:widowControl/>
              <w:spacing w:before="100" w:beforeAutospacing="1" w:after="100" w:afterAutospacing="1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empty(sqqueue *q)  //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判空</w:t>
            </w: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br/>
              <w:t>{</w:t>
            </w: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br/>
            </w: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v;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if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(q-&gt;front==q-&gt;rear)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v=1;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else</w:t>
            </w: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br/>
            </w: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       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v=0;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 xml:space="preserve">     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return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v;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8E55BF" w:rsidRPr="000B29B6" w:rsidRDefault="008E55BF" w:rsidP="000B29B6">
            <w:pPr>
              <w:widowControl/>
              <w:spacing w:before="100" w:beforeAutospacing="1" w:after="100" w:afterAutospacing="1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gethead(sqqueue *q)  //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取得头元素</w:t>
            </w: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br/>
              <w:t>{</w:t>
            </w: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br/>
            </w: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e;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if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(q-&gt;front==q-&gt;rear)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e=-1;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else</w:t>
            </w: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br/>
            </w: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       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e=q-&gt;data[q-&gt;front];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return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e;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8E55BF" w:rsidRPr="000B29B6" w:rsidRDefault="008E55BF" w:rsidP="000B29B6">
            <w:pPr>
              <w:widowControl/>
              <w:spacing w:before="100" w:beforeAutospacing="1" w:after="100" w:afterAutospacing="1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void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display(sqqueue *q) //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显示所有元素</w:t>
            </w: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br/>
              <w:t>{</w:t>
            </w: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br/>
            </w: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s;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s=q-&gt;front;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printf("the sequeue is display:\n");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if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(q-&gt;front==q-&gt;rear)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printf("the sequeue is empty!");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else</w:t>
            </w: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br/>
            </w: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       </w:t>
            </w: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{</w:t>
            </w: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br/>
            </w: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   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while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(s&lt;q-&gt;rear)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printf("-&gt;%d", q-&gt;data[s]);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s=(s+1)%maxsize;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 xml:space="preserve">            }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printf("\n");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}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8E55BF" w:rsidRPr="000B29B6" w:rsidRDefault="008E55BF" w:rsidP="000B29B6">
            <w:pPr>
              <w:widowControl/>
              <w:spacing w:before="100" w:beforeAutospacing="1" w:after="100" w:afterAutospacing="1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main(sqqueue *head)  //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函数使用样例</w:t>
            </w: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br/>
              <w:t>{</w:t>
            </w: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br/>
            </w: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n,i,m,x,y,select,xq;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printf("create a empty sequeue\n");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sqinit(head);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 xml:space="preserve">    printf("please input the sequeue length:\n");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scanf("%d",&amp;n);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for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(i=0;i&lt;n;i++)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printf("please input a sequeue value:\n");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scanf("%d",&amp;m);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enqueue(head,m);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 }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printf("head-&gt;rear:%d\n",head-&gt;rear);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printf("head-&gt;front:%d\n",head-&gt;front);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display(head);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printf("select 1 **** enqueue() \n");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printf("select 2 **** dequeue() \n");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printf("select 3 **** empty () \n");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printf("select 4 **** gethead() \n");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printf("select 5 **** display() \n");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printf("please select (1--5):");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scanf("%d",&amp;select);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switch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(select)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case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1: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 xml:space="preserve">            {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printf("please input a value :\n ");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scanf("%d",&amp;x);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enqueue(head,x);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display(head);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break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}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case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2: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dequeue(head);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display(head);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break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}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case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3: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if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(empty(head))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printf("the sequeue is empty");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else</w:t>
            </w: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br/>
            </w: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           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printf("the sequeue is full");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}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case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4: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y=gethead(head);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printf("output head value:%d\n",y);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break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}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case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5: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display(head);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break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}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}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}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 xml:space="preserve">} </w:t>
            </w:r>
          </w:p>
        </w:tc>
      </w:tr>
    </w:tbl>
    <w:p w:rsidR="008E55BF" w:rsidRPr="000B29B6" w:rsidRDefault="008E55BF" w:rsidP="000B29B6">
      <w:pPr>
        <w:widowControl/>
        <w:spacing w:before="100" w:beforeAutospacing="1" w:after="100" w:afterAutospacing="1"/>
        <w:jc w:val="left"/>
        <w:rPr>
          <w:rFonts w:ascii="宋体" w:cs="宋体"/>
          <w:color w:val="000000"/>
          <w:kern w:val="0"/>
          <w:sz w:val="18"/>
          <w:szCs w:val="18"/>
        </w:rPr>
      </w:pPr>
      <w:r w:rsidRPr="000B29B6">
        <w:rPr>
          <w:rFonts w:ascii="宋体" w:cs="宋体"/>
          <w:color w:val="000000"/>
          <w:kern w:val="0"/>
          <w:sz w:val="18"/>
          <w:szCs w:val="18"/>
        </w:rPr>
        <w:br/>
      </w:r>
      <w:bookmarkStart w:id="43" w:name="44"/>
      <w:bookmarkEnd w:id="43"/>
      <w:r w:rsidRPr="000B29B6">
        <w:rPr>
          <w:rFonts w:ascii="宋体" w:hAnsi="宋体" w:cs="宋体"/>
          <w:color w:val="000000"/>
          <w:kern w:val="0"/>
          <w:sz w:val="18"/>
          <w:szCs w:val="18"/>
        </w:rPr>
        <w:t>2.</w:t>
      </w:r>
      <w:r w:rsidRPr="000B29B6">
        <w:rPr>
          <w:rFonts w:ascii="宋体" w:hAnsi="宋体" w:cs="宋体" w:hint="eastAsia"/>
          <w:color w:val="000000"/>
          <w:kern w:val="0"/>
          <w:sz w:val="18"/>
          <w:szCs w:val="18"/>
        </w:rPr>
        <w:t>顺序栈</w:t>
      </w:r>
    </w:p>
    <w:tbl>
      <w:tblPr>
        <w:tblW w:w="4000" w:type="pct"/>
        <w:jc w:val="center"/>
        <w:tblCellSpacing w:w="37" w:type="dxa"/>
        <w:tblCellMar>
          <w:left w:w="0" w:type="dxa"/>
          <w:right w:w="0" w:type="dxa"/>
        </w:tblCellMar>
        <w:tblLook w:val="00A0"/>
      </w:tblPr>
      <w:tblGrid>
        <w:gridCol w:w="896"/>
        <w:gridCol w:w="5867"/>
      </w:tblGrid>
      <w:tr w:rsidR="008E55BF" w:rsidRPr="002223AE" w:rsidTr="000B29B6">
        <w:trPr>
          <w:tblCellSpacing w:w="37" w:type="dxa"/>
          <w:jc w:val="center"/>
        </w:trPr>
        <w:tc>
          <w:tcPr>
            <w:tcW w:w="600" w:type="pct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源程序：</w:t>
            </w:r>
          </w:p>
        </w:tc>
        <w:tc>
          <w:tcPr>
            <w:tcW w:w="4400" w:type="pct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#define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m 100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typedef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struct</w:t>
            </w: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br/>
              <w:t>{</w:t>
            </w: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br/>
            </w: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stack[m];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top;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 xml:space="preserve">} stackstru; </w:t>
            </w:r>
          </w:p>
          <w:p w:rsidR="008E55BF" w:rsidRPr="000B29B6" w:rsidRDefault="008E55BF" w:rsidP="000B29B6">
            <w:pPr>
              <w:widowControl/>
              <w:spacing w:before="100" w:beforeAutospacing="1" w:after="100" w:afterAutospacing="1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init(stackstru *s) /*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装入栈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*/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s-&gt;top=0;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return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1;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8E55BF" w:rsidRPr="000B29B6" w:rsidRDefault="008E55BF" w:rsidP="000B29B6">
            <w:pPr>
              <w:widowControl/>
              <w:spacing w:before="100" w:beforeAutospacing="1" w:after="100" w:afterAutospacing="1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push(stackstru *s,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x) /*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入栈操作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*/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if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(s-&gt;top==m)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printf("the stack is overflow!\n");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else</w:t>
            </w: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br/>
            </w: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       </w:t>
            </w: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{</w:t>
            </w: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br/>
            </w: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       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s-&gt;top=s-&gt;top+1;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s-&gt;stack[s-&gt;top]=x;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}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8E55BF" w:rsidRPr="000B29B6" w:rsidRDefault="008E55BF" w:rsidP="000B29B6">
            <w:pPr>
              <w:widowControl/>
              <w:spacing w:before="100" w:beforeAutospacing="1" w:after="100" w:afterAutospacing="1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void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display(stackstru *s) /*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显示栈所有数据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*/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if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(s-&gt;top==0)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printf("the stack is empty!\n");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else</w:t>
            </w: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br/>
            </w: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       </w:t>
            </w: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{</w:t>
            </w: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br/>
            </w: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   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while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(s-&gt;top!=0)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printf("%d-&gt;",s-&gt;stack[s-&gt;top]);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s-&gt;top=s-&gt;top-1;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}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}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8E55BF" w:rsidRPr="000B29B6" w:rsidRDefault="008E55BF" w:rsidP="000B29B6">
            <w:pPr>
              <w:widowControl/>
              <w:spacing w:before="100" w:beforeAutospacing="1" w:after="100" w:afterAutospacing="1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pop(stackstru *s) /*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出栈操作并返回被删除的那个记录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*/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y;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if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(s-&gt;top==0)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printf("the stack is empty!\n");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else</w:t>
            </w: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br/>
            </w: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       </w:t>
            </w: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{</w:t>
            </w: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br/>
            </w: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       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y=s-&gt;stack[s-&gt;top];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s-&gt;top=s-&gt;top-1;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return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y;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}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}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gettop(stackstru *s) /*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得到栈顶数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*/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 xml:space="preserve">{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e;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if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(s-&gt;top==0)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return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0;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else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e=s-&gt;stack[s-&gt;top];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return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e;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8E55BF" w:rsidRPr="000B29B6" w:rsidRDefault="008E55BF" w:rsidP="000B29B6">
            <w:pPr>
              <w:widowControl/>
              <w:spacing w:before="100" w:beforeAutospacing="1" w:after="100" w:afterAutospacing="1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main(stackstru *p) //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函数使用演示</w:t>
            </w: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br/>
              <w:t>{</w:t>
            </w: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br/>
            </w: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n,i,k,h,x1,x2,select;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printf("create a empty stack!\n");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init(p);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printf("input a stack length:\n");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scanf("%d",&amp;n);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for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(i=0;i&lt;n;i++)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printf("input a stack value:\n");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scanf("%d",&amp;k);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push(p,k);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}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printf("select 1:display()\n");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printf("select 2:push()\n");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printf("select 3:pop()\n");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printf("select 4:gettop()\n");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printf("input a your select(1-4):\n");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scanf("%d",&amp;select);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switch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(select)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case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1: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display(p);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break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}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case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2: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printf("input a push a value:\n");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scanf("%d",&amp;h);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push(p,h);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display(p);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break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}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case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3: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x1=pop(p);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printf("x1-&gt;%d\n",x1);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display(p);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break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}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case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4: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x2=gettop(p);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printf("x2-&gt;%d",x2);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break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}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}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:rsidR="008E55BF" w:rsidRPr="000B29B6" w:rsidRDefault="008E55BF" w:rsidP="000B29B6">
      <w:pPr>
        <w:widowControl/>
        <w:jc w:val="left"/>
        <w:rPr>
          <w:rFonts w:ascii="宋体" w:cs="宋体"/>
          <w:color w:val="000000"/>
          <w:kern w:val="0"/>
          <w:sz w:val="18"/>
          <w:szCs w:val="18"/>
        </w:rPr>
      </w:pPr>
    </w:p>
    <w:p w:rsidR="008E55BF" w:rsidRPr="000B29B6" w:rsidRDefault="008E55BF" w:rsidP="000B29B6">
      <w:pPr>
        <w:widowControl/>
        <w:spacing w:before="100" w:beforeAutospacing="1" w:after="100" w:afterAutospacing="1"/>
        <w:jc w:val="left"/>
        <w:rPr>
          <w:rFonts w:ascii="宋体" w:cs="宋体"/>
          <w:color w:val="000000"/>
          <w:kern w:val="0"/>
          <w:sz w:val="18"/>
          <w:szCs w:val="18"/>
        </w:rPr>
      </w:pPr>
      <w:bookmarkStart w:id="44" w:name="45"/>
      <w:bookmarkEnd w:id="44"/>
      <w:r w:rsidRPr="000B29B6">
        <w:rPr>
          <w:rFonts w:ascii="宋体" w:hAnsi="宋体" w:cs="宋体"/>
          <w:color w:val="000000"/>
          <w:kern w:val="0"/>
          <w:sz w:val="18"/>
          <w:szCs w:val="18"/>
        </w:rPr>
        <w:t>3.</w:t>
      </w:r>
      <w:r w:rsidRPr="000B29B6">
        <w:rPr>
          <w:rFonts w:ascii="宋体" w:hAnsi="宋体" w:cs="宋体" w:hint="eastAsia"/>
          <w:color w:val="000000"/>
          <w:kern w:val="0"/>
          <w:sz w:val="18"/>
          <w:szCs w:val="18"/>
        </w:rPr>
        <w:t>链表</w:t>
      </w:r>
    </w:p>
    <w:tbl>
      <w:tblPr>
        <w:tblW w:w="4000" w:type="pct"/>
        <w:jc w:val="center"/>
        <w:tblCellSpacing w:w="37" w:type="dxa"/>
        <w:tblCellMar>
          <w:left w:w="0" w:type="dxa"/>
          <w:right w:w="0" w:type="dxa"/>
        </w:tblCellMar>
        <w:tblLook w:val="00A0"/>
      </w:tblPr>
      <w:tblGrid>
        <w:gridCol w:w="896"/>
        <w:gridCol w:w="5867"/>
      </w:tblGrid>
      <w:tr w:rsidR="008E55BF" w:rsidRPr="002223AE" w:rsidTr="000B29B6">
        <w:trPr>
          <w:tblCellSpacing w:w="37" w:type="dxa"/>
          <w:jc w:val="center"/>
        </w:trPr>
        <w:tc>
          <w:tcPr>
            <w:tcW w:w="600" w:type="pct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源程序：</w:t>
            </w:r>
          </w:p>
        </w:tc>
        <w:tc>
          <w:tcPr>
            <w:tcW w:w="4400" w:type="pct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# define null 0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typedef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char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ElemType; /* 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字符型数据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*/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typedef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struct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LNode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ElemType data;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struct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LNode *next;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};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setnull(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struct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LNode **p);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length (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struct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LNode **p);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ElemType get(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struct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LNode **p,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i);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void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insert(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struct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LNode **p,ElemType x,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i);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delete(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struct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LNode **p,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i);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void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display(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struct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LNode **p); </w:t>
            </w:r>
          </w:p>
          <w:p w:rsidR="008E55BF" w:rsidRPr="000B29B6" w:rsidRDefault="008E55BF" w:rsidP="000B29B6">
            <w:pPr>
              <w:widowControl/>
              <w:spacing w:before="100" w:beforeAutospacing="1" w:after="100" w:afterAutospacing="1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main()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struct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LNode *head,*q; /*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定义静态变量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*/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select,x1,x2,x3,x4;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i,n;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m,g;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char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e,y;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head=setnull(&amp;head); /*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建议链表并设置为空表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*/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printf("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请输入数据长度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: ");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scanf("%d",&amp;n);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for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(i=1;i&lt;n;i++);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printf("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将数据插入到单链表中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: ");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scanf("%d",&amp;y);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insert(&amp;head,y,i);} /*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插入数据到链表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*/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display(&amp;head); /*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显示链表所有数据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*/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 xml:space="preserve">        printf("select 1 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求长度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length()\n");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 xml:space="preserve">        printf("select 2 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取结点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get()\n");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 xml:space="preserve">        printf("select 3 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求值查找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locate()\n");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 xml:space="preserve">        printf("select 4 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删除结点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delete()\n");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printf("input your select: ");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 xml:space="preserve">        scanf("%d",&amp;select);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switch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(select)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case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1: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    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    x1=length(&amp;head);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    printf("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输出单链表的长度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%d ",x1);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    display(&amp;head);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    }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break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case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2: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    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    printf("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请输入要取得结点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: ");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    scanf("%d",&amp;m);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    x2=get(&amp;head,m);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    printf(x2);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    display(&amp;head);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    }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break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 xml:space="preserve">         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case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3: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    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    printf("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请输入要查找的数据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: ");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    scanf("%d",&amp;e);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    x3=locate(&amp;head,e);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    printf(x3);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    display(&amp;head);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    }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break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 xml:space="preserve">         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case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4: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    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    printf("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请输入要删除的结点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: ");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    scanf("%d",&amp;g);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    x4=delete(&amp;head,g);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    printf(x4);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    display(&amp;head);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    }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break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}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}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8E55BF" w:rsidRPr="000B29B6" w:rsidRDefault="008E55BF" w:rsidP="000B29B6">
            <w:pPr>
              <w:widowControl/>
              <w:spacing w:before="100" w:beforeAutospacing="1" w:after="100" w:afterAutospacing="1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br/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setnull(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struct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LNode **p)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*p=null;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8E55BF" w:rsidRPr="000B29B6" w:rsidRDefault="008E55BF" w:rsidP="000B29B6">
            <w:pPr>
              <w:widowControl/>
              <w:spacing w:before="100" w:beforeAutospacing="1" w:after="100" w:afterAutospacing="1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length (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struct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LNode **p)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n=0;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struct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LNode *q=*p;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while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(q!=null)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n++;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q=q-&gt;next;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}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return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(n);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8E55BF" w:rsidRPr="000B29B6" w:rsidRDefault="008E55BF" w:rsidP="000B29B6">
            <w:pPr>
              <w:widowControl/>
              <w:spacing w:before="100" w:beforeAutospacing="1" w:after="100" w:afterAutospacing="1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ElemType get(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struct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LNode **p,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i)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j=1;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struct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LNode *q=*p;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while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(j&lt;i&amp;&amp;q!=null)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q=q-&gt;next;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j++;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}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if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(q!=null)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return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(q-&gt;data);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else</w:t>
            </w: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br/>
            </w: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           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printf("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位置参数不正确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!\n");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8E55BF" w:rsidRPr="000B29B6" w:rsidRDefault="008E55BF" w:rsidP="000B29B6">
            <w:pPr>
              <w:widowControl/>
              <w:spacing w:before="100" w:beforeAutospacing="1" w:after="100" w:afterAutospacing="1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locate(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struct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LNode **p,ElemType x)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n=0;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struct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LNode *q=*p;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while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(q!=null&amp;&amp;q-&gt;data!=x)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q=q-&gt;next;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n++;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}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if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(q==null)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return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(-1);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else</w:t>
            </w: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br/>
            </w: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   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return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(n+1);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8E55BF" w:rsidRPr="000B29B6" w:rsidRDefault="008E55BF" w:rsidP="000B29B6">
            <w:pPr>
              <w:widowControl/>
              <w:spacing w:before="100" w:beforeAutospacing="1" w:after="100" w:afterAutospacing="1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void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insert(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struct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LNode **p,ElemType x,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i)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j=1;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struct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LNode *s,*q;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s=(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struct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LNode *)malloc(sizeof(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struct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LNode));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s-&gt;data=x;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q=*p;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if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(i==1)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s-&gt;next=q;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p=s;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}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else</w:t>
            </w: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br/>
            </w: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       </w:t>
            </w: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{</w:t>
            </w: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br/>
            </w: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   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while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(j&lt;i-1&amp;&amp;q-&gt;next!=null)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q=q-&gt;next;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j++;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}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if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(j==i-1)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s-&gt;next=q-&gt;next;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q-&gt;next=s;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}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else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printf("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位置参数不正确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!\n");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 xml:space="preserve">        }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8E55BF" w:rsidRPr="000B29B6" w:rsidRDefault="008E55BF" w:rsidP="000B29B6">
            <w:pPr>
              <w:widowControl/>
              <w:spacing w:before="100" w:beforeAutospacing="1" w:after="100" w:afterAutospacing="1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delete(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struct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LNode **p,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i)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j=1;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struct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LNode *q=*p,*t;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if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(i==1)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t=q;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*p=q-&gt;next;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}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else</w:t>
            </w: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br/>
            </w: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       </w:t>
            </w: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{</w:t>
            </w: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br/>
            </w: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   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while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(j&lt;i-1&amp;&amp;q-&gt;next!=null)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q=q-&gt;next;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j++;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}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if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(q-&gt;next!=null&amp;&amp;j==i-1)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t=q-&gt;next;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q-&gt;next=t-&gt;next;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}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else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printf("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位置参数不正确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!\n");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}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if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(t=null)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free(t);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8E55BF" w:rsidRPr="000B29B6" w:rsidRDefault="008E55BF" w:rsidP="000B29B6">
            <w:pPr>
              <w:widowControl/>
              <w:spacing w:before="100" w:beforeAutospacing="1" w:after="100" w:afterAutospacing="1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void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display(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struct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LNode **p)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 xml:space="preserve">    {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struct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LNode *q;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q=*p;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printf("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单链表显示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: ");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if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(q==null)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printf("</w:t>
            </w:r>
            <w:r w:rsidRPr="000B29B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链表为空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!");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else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if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(q-&gt;next==null)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printf("%c\n",q-&gt;data);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else</w:t>
            </w: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br/>
            </w: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       </w:t>
            </w: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{</w:t>
            </w: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br/>
            </w: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   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while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(q-&gt;next!=null)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printf("%c-&gt;",q-&gt;data);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q=q-&gt;next;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}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printf("%c",q-&gt;data);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}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printf("\n");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:rsidR="008E55BF" w:rsidRPr="000B29B6" w:rsidRDefault="008E55BF" w:rsidP="000B29B6">
      <w:pPr>
        <w:widowControl/>
        <w:jc w:val="left"/>
        <w:rPr>
          <w:rFonts w:ascii="宋体" w:cs="宋体"/>
          <w:color w:val="000000"/>
          <w:kern w:val="0"/>
          <w:sz w:val="18"/>
          <w:szCs w:val="18"/>
        </w:rPr>
      </w:pPr>
    </w:p>
    <w:p w:rsidR="008E55BF" w:rsidRPr="000B29B6" w:rsidRDefault="008E55BF" w:rsidP="000B29B6">
      <w:pPr>
        <w:widowControl/>
        <w:spacing w:before="100" w:beforeAutospacing="1" w:after="100" w:afterAutospacing="1"/>
        <w:jc w:val="left"/>
        <w:rPr>
          <w:rFonts w:ascii="宋体" w:cs="宋体"/>
          <w:color w:val="000000"/>
          <w:kern w:val="0"/>
          <w:sz w:val="18"/>
          <w:szCs w:val="18"/>
        </w:rPr>
      </w:pPr>
      <w:bookmarkStart w:id="45" w:name="46"/>
      <w:bookmarkEnd w:id="45"/>
      <w:r w:rsidRPr="000B29B6">
        <w:rPr>
          <w:rFonts w:ascii="宋体" w:hAnsi="宋体" w:cs="宋体"/>
          <w:color w:val="000000"/>
          <w:kern w:val="0"/>
          <w:sz w:val="18"/>
          <w:szCs w:val="18"/>
        </w:rPr>
        <w:t>4.</w:t>
      </w:r>
      <w:r w:rsidRPr="000B29B6">
        <w:rPr>
          <w:rFonts w:ascii="宋体" w:hAnsi="宋体" w:cs="宋体" w:hint="eastAsia"/>
          <w:color w:val="000000"/>
          <w:kern w:val="0"/>
          <w:sz w:val="18"/>
          <w:szCs w:val="18"/>
        </w:rPr>
        <w:t>链栈</w:t>
      </w:r>
    </w:p>
    <w:tbl>
      <w:tblPr>
        <w:tblW w:w="4000" w:type="pct"/>
        <w:jc w:val="center"/>
        <w:tblCellSpacing w:w="37" w:type="dxa"/>
        <w:tblCellMar>
          <w:left w:w="0" w:type="dxa"/>
          <w:right w:w="0" w:type="dxa"/>
        </w:tblCellMar>
        <w:tblLook w:val="00A0"/>
      </w:tblPr>
      <w:tblGrid>
        <w:gridCol w:w="896"/>
        <w:gridCol w:w="5867"/>
      </w:tblGrid>
      <w:tr w:rsidR="008E55BF" w:rsidRPr="002223AE" w:rsidTr="000B29B6">
        <w:trPr>
          <w:tblCellSpacing w:w="37" w:type="dxa"/>
          <w:jc w:val="center"/>
        </w:trPr>
        <w:tc>
          <w:tcPr>
            <w:tcW w:w="600" w:type="pct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源程序：</w:t>
            </w:r>
          </w:p>
        </w:tc>
        <w:tc>
          <w:tcPr>
            <w:tcW w:w="4400" w:type="pct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# define null 0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typedef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struct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stacknode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data;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struct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stacknode *next;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} stacklink;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typedef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struct</w:t>
            </w: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br/>
              <w:t>{</w:t>
            </w: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br/>
            </w: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   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stacklink *top;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stacksize;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}stackk;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initlink(stackk *s)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 s-&gt;top=(stacklink *)malloc(sizeof(stacklink));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s-&gt;top-&gt;data=0;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s-&gt;top-&gt;next=null;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 xml:space="preserve">}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poplink(stackk *s)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 stackk *p;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v;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if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(s-&gt;top-&gt;next==null) printf("the stackis empty\n");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else</w:t>
            </w: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br/>
            </w: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      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 v=s-&gt;top-&gt;next-&gt;data;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p=s-&gt;top-&gt;next;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s-&gt;top=s-&gt;top-&gt;next;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 xml:space="preserve">        } 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free(p);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return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v;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}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 xml:space="preserve">} </w:t>
            </w:r>
          </w:p>
          <w:p w:rsidR="008E55BF" w:rsidRPr="000B29B6" w:rsidRDefault="008E55BF" w:rsidP="000B29B6">
            <w:pPr>
              <w:widowControl/>
              <w:spacing w:before="100" w:beforeAutospacing="1" w:after="100" w:afterAutospacing="1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pushlink(stackk *s,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x)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 stackk *p;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p=(stacklink *)malloc(sizeof(stacklink));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p-&gt;data=x;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p-&gt;next=s-&gt;top-&gt;next;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s-&gt;top-&gt;next=p;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8E55BF" w:rsidRPr="000B29B6" w:rsidRDefault="008E55BF" w:rsidP="000B29B6">
            <w:pPr>
              <w:widowControl/>
              <w:spacing w:before="100" w:beforeAutospacing="1" w:after="100" w:afterAutospacing="1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gettop(stackk *s)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 xml:space="preserve">   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e;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if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(s==null) printf("the stack is empty!\n");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e=s-&gt;top-&gt;next-&gt;data;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return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e;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}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display(stackk *s)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 stackk *p;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p=s-&gt;top-&gt;next;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printf("display the stacklink:\n");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if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(s-&gt;top=null) printf("the stacklink is empty!\n");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else</w:t>
            </w: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br/>
            </w: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     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 xml:space="preserve">       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while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(p)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 printf("-&gt;%d",p-&gt;data);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p=p-&gt;next;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 }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}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}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main(stacklink *p)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 xml:space="preserve">   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n,k,i,select,h,x1,x2;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printf("create a empty stacklink!\n");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initlink(p);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printf("input a stacklink length:\n");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scanf("%d",&amp;n);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for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(i=1;i&lt;=n;i++)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{printf("input a stacklink value:\n");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scanf("%d",&amp;k);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pushlink(p,k);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}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printf("select 1:display()\n");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printf("select 2:pushlink()\n");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printf("select 3:poplink()\n");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printf("select 4:gettop()\n");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printf("input a your select(1-4):\n");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scanf("%d",&amp;select);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switch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(select)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{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case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1: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 {display(p);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break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;}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case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2: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 {printf("input a push a value :\n");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scanf("%d",&amp;h);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pushlink(p,h);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display(p);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break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;}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case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3: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 {x1=poplink(p);printf("x1-&gt;%d\n",x1);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display(p);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break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;}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case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4: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 {x2=gettop(p);printf("x2-&gt;%d",x2);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break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;}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}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:rsidR="008E55BF" w:rsidRPr="000B29B6" w:rsidRDefault="008E55BF" w:rsidP="000B29B6">
      <w:pPr>
        <w:widowControl/>
        <w:jc w:val="left"/>
        <w:rPr>
          <w:rFonts w:ascii="宋体" w:cs="宋体"/>
          <w:color w:val="000000"/>
          <w:kern w:val="0"/>
          <w:sz w:val="18"/>
          <w:szCs w:val="18"/>
        </w:rPr>
      </w:pPr>
    </w:p>
    <w:p w:rsidR="008E55BF" w:rsidRPr="000B29B6" w:rsidRDefault="008E55BF" w:rsidP="000B29B6">
      <w:pPr>
        <w:widowControl/>
        <w:spacing w:before="100" w:beforeAutospacing="1" w:after="100" w:afterAutospacing="1"/>
        <w:jc w:val="left"/>
        <w:rPr>
          <w:rFonts w:ascii="宋体" w:cs="宋体"/>
          <w:color w:val="000000"/>
          <w:kern w:val="0"/>
          <w:sz w:val="18"/>
          <w:szCs w:val="18"/>
        </w:rPr>
      </w:pPr>
      <w:bookmarkStart w:id="46" w:name="47"/>
      <w:bookmarkEnd w:id="46"/>
      <w:r w:rsidRPr="000B29B6">
        <w:rPr>
          <w:rFonts w:ascii="宋体" w:hAnsi="宋体" w:cs="宋体"/>
          <w:color w:val="000000"/>
          <w:kern w:val="0"/>
          <w:sz w:val="18"/>
          <w:szCs w:val="18"/>
        </w:rPr>
        <w:t>5.</w:t>
      </w:r>
      <w:r w:rsidRPr="000B29B6">
        <w:rPr>
          <w:rFonts w:ascii="宋体" w:hAnsi="宋体" w:cs="宋体" w:hint="eastAsia"/>
          <w:color w:val="000000"/>
          <w:kern w:val="0"/>
          <w:sz w:val="18"/>
          <w:szCs w:val="18"/>
        </w:rPr>
        <w:t>二叉树</w:t>
      </w:r>
    </w:p>
    <w:tbl>
      <w:tblPr>
        <w:tblW w:w="4000" w:type="pct"/>
        <w:jc w:val="center"/>
        <w:tblCellSpacing w:w="37" w:type="dxa"/>
        <w:tblCellMar>
          <w:left w:w="0" w:type="dxa"/>
          <w:right w:w="0" w:type="dxa"/>
        </w:tblCellMar>
        <w:tblLook w:val="00A0"/>
      </w:tblPr>
      <w:tblGrid>
        <w:gridCol w:w="896"/>
        <w:gridCol w:w="5867"/>
      </w:tblGrid>
      <w:tr w:rsidR="008E55BF" w:rsidRPr="002223AE" w:rsidTr="000B29B6">
        <w:trPr>
          <w:tblCellSpacing w:w="37" w:type="dxa"/>
          <w:jc w:val="center"/>
        </w:trPr>
        <w:tc>
          <w:tcPr>
            <w:tcW w:w="600" w:type="pct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 w:hint="eastAsia"/>
                <w:color w:val="3366FF"/>
                <w:kern w:val="0"/>
                <w:sz w:val="18"/>
                <w:szCs w:val="18"/>
              </w:rPr>
              <w:t>源程序：</w:t>
            </w:r>
          </w:p>
        </w:tc>
        <w:tc>
          <w:tcPr>
            <w:tcW w:w="4400" w:type="pct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8E55BF" w:rsidRPr="002223AE" w:rsidTr="000B29B6">
        <w:trPr>
          <w:tblCellSpacing w:w="37" w:type="dxa"/>
          <w:jc w:val="center"/>
        </w:trPr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</w:tcPr>
          <w:p w:rsidR="008E55BF" w:rsidRPr="000B29B6" w:rsidRDefault="008E55BF" w:rsidP="000B29B6"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typedef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struct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bitnode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char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data;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struct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bitnode *lchild, *rchild;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 xml:space="preserve">}bitnode, *bitree; </w:t>
            </w:r>
          </w:p>
          <w:p w:rsidR="008E55BF" w:rsidRPr="000B29B6" w:rsidRDefault="008E55BF" w:rsidP="000B29B6">
            <w:pPr>
              <w:widowControl/>
              <w:spacing w:before="100" w:beforeAutospacing="1" w:after="100" w:afterAutospacing="1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void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createbitree(t,n)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bitnode ** t;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*n;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char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x;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bitnode *q;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*n=*n+1;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printf("\n Input %d DATA:",*n);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x=getchar();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if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(x!='\n') getchar();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if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(x=='\n')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return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q=(bitnode*)malloc(sizeof(bitnode));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q-&gt;data=x;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q-&gt;lchild=NULL;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q-&gt;rchild=NULL;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*t=q;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printf(" This Address is: %o, Data is: %c,\n Left Pointer is: %o, Right Pointer is: %o",q,q-&gt;data,q-&gt;lchild,q-&gt;rchild);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createbitree(&amp;q-&gt;lchild,n);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createbitree(&amp;q-&gt;rchild,n);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return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}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void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visit(e)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bitnode *e;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printf(" Address: %o, Data: %c, Left Pointer: %o, Right Pointer: %o\n",e,e-&gt;data,e-&gt;lchild,e-&gt;rchild);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}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void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preordertraverse(t)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bitnode *t;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if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(t)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visit(t);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preordertraverse(t-&gt;lchild);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preordertraverse(t-&gt;rchild);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return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}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 xml:space="preserve">   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else</w:t>
            </w: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br/>
            </w: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   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return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8E55BF" w:rsidRPr="000B29B6" w:rsidRDefault="008E55BF" w:rsidP="000B29B6">
            <w:pPr>
              <w:widowControl/>
              <w:spacing w:before="100" w:beforeAutospacing="1" w:after="100" w:afterAutospacing="1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void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countleaf(t,c)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bitnode *t;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*c;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if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(t!=NULL)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if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(t-&gt;lchild==NULL &amp;&amp; t-&gt;rchild==NULL)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{*c=*c+1;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}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countleaf(t-&gt;lchild,c);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countleaf(t-&gt;rchild,c);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}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return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8E55BF" w:rsidRPr="000B29B6" w:rsidRDefault="008E55BF" w:rsidP="000B29B6">
            <w:pPr>
              <w:widowControl/>
              <w:spacing w:before="100" w:beforeAutospacing="1" w:after="100" w:afterAutospacing="1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treehigh(t)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bitnode *t;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 xml:space="preserve">   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lh,rh,h;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if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(t==NULL)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h=0;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else</w:t>
            </w: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br/>
            </w:r>
            <w:r w:rsidRPr="000B29B6">
              <w:rPr>
                <w:rFonts w:ascii="宋体" w:cs="宋体"/>
                <w:color w:val="000000"/>
                <w:kern w:val="0"/>
                <w:sz w:val="18"/>
                <w:szCs w:val="18"/>
              </w:rPr>
              <w:t>      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lh=treehigh(t-&gt;lchild);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rh=treehigh(t-&gt;rchild);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h=(lh&gt;rh ? lh:rh)+1;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    }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return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h;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}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main()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{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 xml:space="preserve">    bitnode *t; 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count=0;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int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n=0;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 printf("\n Please input TREE Data:\n");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createbitree(&amp;t,&amp;n);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 xml:space="preserve">   printf("\n This is TREE </w:t>
            </w:r>
            <w:r w:rsidRPr="000B29B6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struct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: \n");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preordertraverse(t);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 countleaf(t,&amp;count);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  printf("\n This TREE has %d leaves ",count);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   printf(" , High of The TREE is: %d\n",treehigh(t));</w:t>
            </w:r>
            <w:r w:rsidRPr="000B29B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:rsidR="008E55BF" w:rsidRDefault="008E55BF">
      <w:bookmarkStart w:id="47" w:name="_GoBack"/>
      <w:bookmarkEnd w:id="47"/>
    </w:p>
    <w:sectPr w:rsidR="008E55BF" w:rsidSect="00421D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55BF" w:rsidRDefault="008E55BF" w:rsidP="000B29B6">
      <w:r>
        <w:separator/>
      </w:r>
    </w:p>
  </w:endnote>
  <w:endnote w:type="continuationSeparator" w:id="0">
    <w:p w:rsidR="008E55BF" w:rsidRDefault="008E55BF" w:rsidP="000B29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55BF" w:rsidRDefault="008E55BF" w:rsidP="000B29B6">
      <w:r>
        <w:separator/>
      </w:r>
    </w:p>
  </w:footnote>
  <w:footnote w:type="continuationSeparator" w:id="0">
    <w:p w:rsidR="008E55BF" w:rsidRDefault="008E55BF" w:rsidP="000B29B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0246"/>
    <w:rsid w:val="000B29B6"/>
    <w:rsid w:val="002223AE"/>
    <w:rsid w:val="003D241F"/>
    <w:rsid w:val="00421D92"/>
    <w:rsid w:val="00710246"/>
    <w:rsid w:val="007C1024"/>
    <w:rsid w:val="008E55BF"/>
    <w:rsid w:val="00B774E6"/>
    <w:rsid w:val="00B824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D92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B29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0B29B6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0B29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0B29B6"/>
    <w:rPr>
      <w:rFonts w:cs="Times New Roman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0B29B6"/>
    <w:rPr>
      <w:rFonts w:cs="Times New Roman"/>
      <w:color w:val="333333"/>
      <w:sz w:val="18"/>
      <w:szCs w:val="18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rsid w:val="000B29B6"/>
    <w:rPr>
      <w:rFonts w:cs="Times New Roman"/>
      <w:color w:val="333333"/>
      <w:sz w:val="18"/>
      <w:szCs w:val="18"/>
      <w:u w:val="none"/>
      <w:effect w:val="none"/>
    </w:rPr>
  </w:style>
  <w:style w:type="paragraph" w:styleId="NormalWeb">
    <w:name w:val="Normal (Web)"/>
    <w:basedOn w:val="Normal"/>
    <w:uiPriority w:val="99"/>
    <w:rsid w:val="000B29B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itle">
    <w:name w:val="title"/>
    <w:basedOn w:val="Normal"/>
    <w:uiPriority w:val="99"/>
    <w:rsid w:val="000B29B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9"/>
      <w:szCs w:val="29"/>
    </w:rPr>
  </w:style>
  <w:style w:type="character" w:styleId="Strong">
    <w:name w:val="Strong"/>
    <w:basedOn w:val="DefaultParagraphFont"/>
    <w:uiPriority w:val="99"/>
    <w:qFormat/>
    <w:rsid w:val="000B29B6"/>
    <w:rPr>
      <w:rFonts w:cs="Times New Roman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8108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E:\ACM\ACM&#24120;&#29992;&#20195;&#30721;.mht" TargetMode="External"/><Relationship Id="rId18" Type="http://schemas.openxmlformats.org/officeDocument/2006/relationships/hyperlink" Target="file:///E:\ACM\ACM&#24120;&#29992;&#20195;&#30721;.mht" TargetMode="External"/><Relationship Id="rId26" Type="http://schemas.openxmlformats.org/officeDocument/2006/relationships/hyperlink" Target="file:///E:\ACM\ACM&#24120;&#29992;&#20195;&#30721;.mht" TargetMode="External"/><Relationship Id="rId39" Type="http://schemas.openxmlformats.org/officeDocument/2006/relationships/hyperlink" Target="file:///E:\ACM\ACM&#24120;&#29992;&#20195;&#30721;.mh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E:\ACM\ACM&#24120;&#29992;&#20195;&#30721;.mht" TargetMode="External"/><Relationship Id="rId34" Type="http://schemas.openxmlformats.org/officeDocument/2006/relationships/hyperlink" Target="file:///E:\ACM\ACM&#24120;&#29992;&#20195;&#30721;.mht" TargetMode="External"/><Relationship Id="rId42" Type="http://schemas.openxmlformats.org/officeDocument/2006/relationships/hyperlink" Target="file:///E:\ACM\ACM&#24120;&#29992;&#20195;&#30721;.mht" TargetMode="External"/><Relationship Id="rId47" Type="http://schemas.openxmlformats.org/officeDocument/2006/relationships/hyperlink" Target="file:///E:\ACM\ACM&#24120;&#29992;&#20195;&#30721;.mht" TargetMode="External"/><Relationship Id="rId50" Type="http://schemas.openxmlformats.org/officeDocument/2006/relationships/hyperlink" Target="file:///E:\ACM\ACM&#24120;&#29992;&#20195;&#30721;.mht" TargetMode="External"/><Relationship Id="rId7" Type="http://schemas.openxmlformats.org/officeDocument/2006/relationships/hyperlink" Target="file:///E:\ACM\ACM&#24120;&#29992;&#20195;&#30721;.mht" TargetMode="External"/><Relationship Id="rId12" Type="http://schemas.openxmlformats.org/officeDocument/2006/relationships/hyperlink" Target="file:///E:\ACM\ACM&#24120;&#29992;&#20195;&#30721;.mht" TargetMode="External"/><Relationship Id="rId17" Type="http://schemas.openxmlformats.org/officeDocument/2006/relationships/hyperlink" Target="file:///E:\ACM\ACM&#24120;&#29992;&#20195;&#30721;.mht" TargetMode="External"/><Relationship Id="rId25" Type="http://schemas.openxmlformats.org/officeDocument/2006/relationships/hyperlink" Target="file:///E:\ACM\ACM&#24120;&#29992;&#20195;&#30721;.mht" TargetMode="External"/><Relationship Id="rId33" Type="http://schemas.openxmlformats.org/officeDocument/2006/relationships/hyperlink" Target="file:///E:\ACM\ACM&#24120;&#29992;&#20195;&#30721;.mht" TargetMode="External"/><Relationship Id="rId38" Type="http://schemas.openxmlformats.org/officeDocument/2006/relationships/hyperlink" Target="file:///E:\ACM\ACM&#24120;&#29992;&#20195;&#30721;.mht" TargetMode="External"/><Relationship Id="rId46" Type="http://schemas.openxmlformats.org/officeDocument/2006/relationships/hyperlink" Target="file:///E:\ACM\ACM&#24120;&#29992;&#20195;&#30721;.mht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E:\ACM\ACM&#24120;&#29992;&#20195;&#30721;.mht" TargetMode="External"/><Relationship Id="rId20" Type="http://schemas.openxmlformats.org/officeDocument/2006/relationships/hyperlink" Target="file:///E:\ACM\ACM&#24120;&#29992;&#20195;&#30721;.mht" TargetMode="External"/><Relationship Id="rId29" Type="http://schemas.openxmlformats.org/officeDocument/2006/relationships/hyperlink" Target="file:///E:\ACM\ACM&#24120;&#29992;&#20195;&#30721;.mht" TargetMode="External"/><Relationship Id="rId41" Type="http://schemas.openxmlformats.org/officeDocument/2006/relationships/hyperlink" Target="file:///E:\ACM\ACM&#24120;&#29992;&#20195;&#30721;.mht" TargetMode="External"/><Relationship Id="rId1" Type="http://schemas.openxmlformats.org/officeDocument/2006/relationships/styles" Target="styles.xml"/><Relationship Id="rId6" Type="http://schemas.openxmlformats.org/officeDocument/2006/relationships/hyperlink" Target="file:///E:\ACM\ACM&#24120;&#29992;&#20195;&#30721;.mht" TargetMode="External"/><Relationship Id="rId11" Type="http://schemas.openxmlformats.org/officeDocument/2006/relationships/hyperlink" Target="file:///E:\ACM\ACM&#24120;&#29992;&#20195;&#30721;.mht" TargetMode="External"/><Relationship Id="rId24" Type="http://schemas.openxmlformats.org/officeDocument/2006/relationships/hyperlink" Target="file:///E:\ACM\ACM&#24120;&#29992;&#20195;&#30721;.mht" TargetMode="External"/><Relationship Id="rId32" Type="http://schemas.openxmlformats.org/officeDocument/2006/relationships/hyperlink" Target="file:///E:\ACM\ACM&#24120;&#29992;&#20195;&#30721;.mht" TargetMode="External"/><Relationship Id="rId37" Type="http://schemas.openxmlformats.org/officeDocument/2006/relationships/hyperlink" Target="file:///E:\ACM\ACM&#24120;&#29992;&#20195;&#30721;.mht" TargetMode="External"/><Relationship Id="rId40" Type="http://schemas.openxmlformats.org/officeDocument/2006/relationships/hyperlink" Target="file:///E:\ACM\ACM&#24120;&#29992;&#20195;&#30721;.mht" TargetMode="External"/><Relationship Id="rId45" Type="http://schemas.openxmlformats.org/officeDocument/2006/relationships/hyperlink" Target="file:///E:\ACM\ACM&#24120;&#29992;&#20195;&#30721;.mht" TargetMode="External"/><Relationship Id="rId53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file:///E:\ACM\ACM&#24120;&#29992;&#20195;&#30721;.mht" TargetMode="External"/><Relationship Id="rId23" Type="http://schemas.openxmlformats.org/officeDocument/2006/relationships/hyperlink" Target="file:///E:\ACM\ACM&#24120;&#29992;&#20195;&#30721;.mht" TargetMode="External"/><Relationship Id="rId28" Type="http://schemas.openxmlformats.org/officeDocument/2006/relationships/hyperlink" Target="file:///E:\ACM\ACM&#24120;&#29992;&#20195;&#30721;.mht" TargetMode="External"/><Relationship Id="rId36" Type="http://schemas.openxmlformats.org/officeDocument/2006/relationships/hyperlink" Target="file:///E:\ACM\ACM&#24120;&#29992;&#20195;&#30721;.mht" TargetMode="External"/><Relationship Id="rId49" Type="http://schemas.openxmlformats.org/officeDocument/2006/relationships/hyperlink" Target="file:///E:\ACM\ACM&#24120;&#29992;&#20195;&#30721;.mht" TargetMode="External"/><Relationship Id="rId10" Type="http://schemas.openxmlformats.org/officeDocument/2006/relationships/hyperlink" Target="file:///E:\ACM\ACM&#24120;&#29992;&#20195;&#30721;.mht" TargetMode="External"/><Relationship Id="rId19" Type="http://schemas.openxmlformats.org/officeDocument/2006/relationships/hyperlink" Target="file:///E:\ACM\ACM&#24120;&#29992;&#20195;&#30721;.mht" TargetMode="External"/><Relationship Id="rId31" Type="http://schemas.openxmlformats.org/officeDocument/2006/relationships/hyperlink" Target="file:///E:\ACM\ACM&#24120;&#29992;&#20195;&#30721;.mht" TargetMode="External"/><Relationship Id="rId44" Type="http://schemas.openxmlformats.org/officeDocument/2006/relationships/hyperlink" Target="file:///E:\ACM\ACM&#24120;&#29992;&#20195;&#30721;.mht" TargetMode="External"/><Relationship Id="rId52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file:///E:\ACM\ACM&#24120;&#29992;&#20195;&#30721;.mht" TargetMode="External"/><Relationship Id="rId14" Type="http://schemas.openxmlformats.org/officeDocument/2006/relationships/hyperlink" Target="file:///E:\ACM\ACM&#24120;&#29992;&#20195;&#30721;.mht" TargetMode="External"/><Relationship Id="rId22" Type="http://schemas.openxmlformats.org/officeDocument/2006/relationships/hyperlink" Target="file:///E:\ACM\ACM&#24120;&#29992;&#20195;&#30721;.mht" TargetMode="External"/><Relationship Id="rId27" Type="http://schemas.openxmlformats.org/officeDocument/2006/relationships/hyperlink" Target="file:///E:\ACM\ACM&#24120;&#29992;&#20195;&#30721;.mht" TargetMode="External"/><Relationship Id="rId30" Type="http://schemas.openxmlformats.org/officeDocument/2006/relationships/hyperlink" Target="file:///E:\ACM\ACM&#24120;&#29992;&#20195;&#30721;.mht" TargetMode="External"/><Relationship Id="rId35" Type="http://schemas.openxmlformats.org/officeDocument/2006/relationships/hyperlink" Target="file:///E:\ACM\ACM&#24120;&#29992;&#20195;&#30721;.mht" TargetMode="External"/><Relationship Id="rId43" Type="http://schemas.openxmlformats.org/officeDocument/2006/relationships/hyperlink" Target="file:///E:\ACM\ACM&#24120;&#29992;&#20195;&#30721;.mht" TargetMode="External"/><Relationship Id="rId48" Type="http://schemas.openxmlformats.org/officeDocument/2006/relationships/hyperlink" Target="file:///E:\ACM\ACM&#24120;&#29992;&#20195;&#30721;.mht" TargetMode="External"/><Relationship Id="rId8" Type="http://schemas.openxmlformats.org/officeDocument/2006/relationships/hyperlink" Target="file:///E:\ACM\ACM&#24120;&#29992;&#20195;&#30721;.mht" TargetMode="External"/><Relationship Id="rId51" Type="http://schemas.openxmlformats.org/officeDocument/2006/relationships/hyperlink" Target="file:///E:\ACM\ACM&#24120;&#29992;&#20195;&#30721;.mh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55</Pages>
  <Words>6481</Words>
  <Characters>-32766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DADI</dc:creator>
  <cp:keywords/>
  <dc:description/>
  <cp:lastModifiedBy>微软用户</cp:lastModifiedBy>
  <cp:revision>3</cp:revision>
  <dcterms:created xsi:type="dcterms:W3CDTF">2010-09-11T07:46:00Z</dcterms:created>
  <dcterms:modified xsi:type="dcterms:W3CDTF">2012-06-08T12:52:00Z</dcterms:modified>
</cp:coreProperties>
</file>